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26EC9" w14:textId="77777777" w:rsidR="003F09F8" w:rsidRDefault="003F09F8" w:rsidP="009F772F">
      <w:pPr>
        <w:rPr>
          <w:sz w:val="22"/>
        </w:rPr>
      </w:pPr>
      <w:r>
        <w:rPr>
          <w:sz w:val="22"/>
        </w:rPr>
        <w:t>June 18, 2021</w:t>
      </w:r>
    </w:p>
    <w:p w14:paraId="17557AAF" w14:textId="77777777" w:rsidR="003F09F8" w:rsidRDefault="003F09F8" w:rsidP="009F772F"/>
    <w:p w14:paraId="3205AD9A" w14:textId="073D0E44" w:rsidR="003F09F8" w:rsidRDefault="00065C95" w:rsidP="009F772F">
      <w:pPr>
        <w:rPr>
          <w:sz w:val="22"/>
        </w:rPr>
      </w:pPr>
      <w:r>
        <w:rPr>
          <w:sz w:val="22"/>
        </w:rPr>
        <w:t>FirstName</w:t>
      </w:r>
      <w:r w:rsidR="003F09F8">
        <w:rPr>
          <w:sz w:val="22"/>
        </w:rPr>
        <w:t xml:space="preserve"> </w:t>
      </w:r>
      <w:r>
        <w:rPr>
          <w:sz w:val="22"/>
        </w:rPr>
        <w:t>LastName</w:t>
      </w:r>
      <w:r w:rsidR="003F09F8">
        <w:rPr>
          <w:sz w:val="22"/>
        </w:rPr>
        <w:t>, MD, MS</w:t>
      </w:r>
    </w:p>
    <w:p w14:paraId="5768951F" w14:textId="77777777" w:rsidR="003F09F8" w:rsidRDefault="003F09F8" w:rsidP="009F772F">
      <w:pPr>
        <w:rPr>
          <w:sz w:val="22"/>
        </w:rPr>
      </w:pPr>
    </w:p>
    <w:p w14:paraId="2DC0B91A" w14:textId="23ADCA65" w:rsidR="003F09F8" w:rsidRDefault="003F09F8" w:rsidP="009F772F">
      <w:pPr>
        <w:rPr>
          <w:sz w:val="22"/>
        </w:rPr>
      </w:pPr>
      <w:r>
        <w:rPr>
          <w:sz w:val="22"/>
        </w:rPr>
        <w:t xml:space="preserve">Dear Dr. </w:t>
      </w:r>
      <w:r w:rsidR="00065C95">
        <w:rPr>
          <w:sz w:val="22"/>
        </w:rPr>
        <w:t>LastName</w:t>
      </w:r>
      <w:r>
        <w:rPr>
          <w:sz w:val="22"/>
        </w:rPr>
        <w:t xml:space="preserve">, </w:t>
      </w:r>
    </w:p>
    <w:p w14:paraId="27CF4D4E" w14:textId="77777777" w:rsidR="003F09F8" w:rsidRDefault="003F09F8" w:rsidP="009F772F"/>
    <w:p w14:paraId="577DCDDF" w14:textId="77777777" w:rsidR="003F09F8" w:rsidRDefault="003F09F8" w:rsidP="009F772F">
      <w:pPr>
        <w:rPr>
          <w:sz w:val="22"/>
        </w:rPr>
      </w:pPr>
      <w:r>
        <w:rPr>
          <w:sz w:val="22"/>
        </w:rPr>
        <w:t>Thank you for your contribution to IDS 118: Deep Explore in the UCSF School of Medicine's Bridges curriculum. Your work as a mentor is greatly appreciated by the students and the Inquiry Team.</w:t>
      </w:r>
    </w:p>
    <w:p w14:paraId="621E58BB" w14:textId="77777777" w:rsidR="003F09F8" w:rsidRDefault="003F09F8" w:rsidP="009F772F">
      <w:pPr>
        <w:rPr>
          <w:sz w:val="22"/>
        </w:rPr>
      </w:pPr>
    </w:p>
    <w:p w14:paraId="28569F75" w14:textId="314208B4" w:rsidR="003F09F8" w:rsidRDefault="003F09F8" w:rsidP="003F09F8">
      <w:pPr>
        <w:tabs>
          <w:tab w:val="left" w:pos="5832"/>
          <w:tab w:val="left" w:pos="6984"/>
          <w:tab w:val="left" w:pos="7848"/>
        </w:tabs>
        <w:rPr>
          <w:sz w:val="22"/>
        </w:rPr>
      </w:pPr>
      <w:r>
        <w:rPr>
          <w:sz w:val="22"/>
        </w:rPr>
        <w:t xml:space="preserve">Your Mean Rating on 'Overall I'm satisfied with my mentor': </w:t>
      </w:r>
      <w:r w:rsidR="003D451A">
        <w:rPr>
          <w:noProof/>
        </w:rPr>
        <mc:AlternateContent>
          <mc:Choice Requires="wps">
            <w:drawing>
              <wp:anchor distT="0" distB="0" distL="114298" distR="114298" simplePos="0" relativeHeight="251658240" behindDoc="0" locked="1" layoutInCell="1" allowOverlap="1" wp14:anchorId="405B7448" wp14:editId="70C784E4">
                <wp:simplePos x="0" y="0"/>
                <wp:positionH relativeFrom="column">
                  <wp:posOffset>-96521</wp:posOffset>
                </wp:positionH>
                <wp:positionV relativeFrom="page">
                  <wp:posOffset>1938655</wp:posOffset>
                </wp:positionV>
                <wp:extent cx="0" cy="7658100"/>
                <wp:effectExtent l="0" t="0" r="1905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58100"/>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4430D" id="Line 5" o:spid="_x0000_s1026" style="position:absolute;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page;mso-width-percent:0;mso-height-percent:0;mso-width-relative:page;mso-height-relative:page" from="-7.6pt,152.65pt" to="-7.6pt,7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" strokecolor="#969696" strokeweight="1pt">
                <w10:wrap anchory="page"/>
                <w10:anchorlock/>
              </v:line>
            </w:pict>
          </mc:Fallback>
        </mc:AlternateContent>
      </w:r>
      <w:r w:rsidR="003D451A">
        <w:rPr>
          <w:noProof/>
        </w:rPr>
        <mc:AlternateContent>
          <mc:Choice Requires="wps">
            <w:drawing>
              <wp:anchor distT="0" distB="0" distL="114300" distR="114300" simplePos="0" relativeHeight="251657216" behindDoc="0" locked="1" layoutInCell="1" allowOverlap="0" wp14:anchorId="0F88C0E1" wp14:editId="16E9CE65">
                <wp:simplePos x="0" y="0"/>
                <wp:positionH relativeFrom="column">
                  <wp:posOffset>114300</wp:posOffset>
                </wp:positionH>
                <wp:positionV relativeFrom="page">
                  <wp:posOffset>1828800</wp:posOffset>
                </wp:positionV>
                <wp:extent cx="1631950" cy="7886700"/>
                <wp:effectExtent l="0"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78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808080"/>
                              </a:solidFill>
                              <a:miter lim="800000"/>
                              <a:headEnd/>
                              <a:tailEnd/>
                            </a14:hiddenLine>
                          </a:ext>
                        </a:extLst>
                      </wps:spPr>
                      <wps:txbx>
                        <w:txbxContent>
                          <w:p w14:paraId="06633B1A" w14:textId="77777777" w:rsidR="003146CD" w:rsidRDefault="00B51792" w:rsidP="003146CD">
                            <w:pPr>
                              <w:tabs>
                                <w:tab w:val="left" w:pos="180"/>
                              </w:tabs>
                              <w:rPr>
                                <w:rFonts w:ascii="Arial" w:hAnsi="Arial" w:cs="Arial"/>
                                <w:b/>
                                <w:sz w:val="16"/>
                                <w:szCs w:val="16"/>
                              </w:rPr>
                            </w:pPr>
                            <w:r>
                              <w:rPr>
                                <w:rFonts w:ascii="Arial" w:hAnsi="Arial" w:cs="Arial"/>
                                <w:b/>
                                <w:sz w:val="16"/>
                                <w:szCs w:val="16"/>
                              </w:rPr>
                              <w:t>Career Launch</w:t>
                            </w:r>
                            <w:r w:rsidRPr="003146CD">
                              <w:rPr>
                                <w:rFonts w:ascii="Arial" w:hAnsi="Arial" w:cs="Arial"/>
                                <w:b/>
                                <w:sz w:val="16"/>
                                <w:szCs w:val="16"/>
                              </w:rPr>
                              <w:t xml:space="preserve"> – IDS </w:t>
                            </w:r>
                            <w:r w:rsidR="00D104C6">
                              <w:rPr>
                                <w:rFonts w:ascii="Arial" w:hAnsi="Arial" w:cs="Arial"/>
                                <w:b/>
                                <w:sz w:val="16"/>
                                <w:szCs w:val="16"/>
                              </w:rPr>
                              <w:t>118</w:t>
                            </w:r>
                          </w:p>
                          <w:p w14:paraId="27DF0500" w14:textId="77777777" w:rsidR="00B51792" w:rsidRDefault="00B51792" w:rsidP="003146CD">
                            <w:pPr>
                              <w:tabs>
                                <w:tab w:val="left" w:pos="180"/>
                              </w:tabs>
                              <w:rPr>
                                <w:rFonts w:ascii="Arial" w:hAnsi="Arial" w:cs="Arial"/>
                                <w:b/>
                                <w:sz w:val="16"/>
                                <w:szCs w:val="16"/>
                              </w:rPr>
                            </w:pPr>
                          </w:p>
                          <w:p w14:paraId="31CF9F73" w14:textId="77777777" w:rsidR="00D104C6" w:rsidRPr="00D104C6" w:rsidRDefault="00D104C6" w:rsidP="00D104C6">
                            <w:pPr>
                              <w:tabs>
                                <w:tab w:val="left" w:pos="180"/>
                              </w:tabs>
                              <w:rPr>
                                <w:rFonts w:ascii="Arial" w:hAnsi="Arial" w:cs="Arial"/>
                                <w:b/>
                                <w:sz w:val="16"/>
                                <w:szCs w:val="16"/>
                              </w:rPr>
                            </w:pPr>
                            <w:r w:rsidRPr="00D104C6">
                              <w:rPr>
                                <w:rFonts w:ascii="Arial" w:hAnsi="Arial" w:cs="Arial"/>
                                <w:b/>
                                <w:sz w:val="16"/>
                                <w:szCs w:val="16"/>
                              </w:rPr>
                              <w:t>Rita Redberg, MD, MSc</w:t>
                            </w:r>
                          </w:p>
                          <w:p w14:paraId="0524DF70" w14:textId="77777777" w:rsidR="00D104C6" w:rsidRPr="00D104C6" w:rsidRDefault="00D104C6" w:rsidP="00D104C6">
                            <w:pPr>
                              <w:tabs>
                                <w:tab w:val="left" w:pos="180"/>
                              </w:tabs>
                              <w:rPr>
                                <w:rFonts w:ascii="Arial" w:hAnsi="Arial" w:cs="Arial"/>
                                <w:bCs/>
                                <w:sz w:val="16"/>
                                <w:szCs w:val="16"/>
                              </w:rPr>
                            </w:pPr>
                            <w:r w:rsidRPr="00D104C6">
                              <w:rPr>
                                <w:rFonts w:ascii="Arial" w:hAnsi="Arial" w:cs="Arial"/>
                                <w:bCs/>
                                <w:sz w:val="16"/>
                                <w:szCs w:val="16"/>
                              </w:rPr>
                              <w:t>Director</w:t>
                            </w:r>
                          </w:p>
                          <w:p w14:paraId="729C8B4D" w14:textId="77777777" w:rsidR="00B51792" w:rsidRPr="00D104C6" w:rsidRDefault="00D104C6" w:rsidP="00D104C6">
                            <w:pPr>
                              <w:tabs>
                                <w:tab w:val="left" w:pos="180"/>
                              </w:tabs>
                              <w:rPr>
                                <w:rFonts w:ascii="Arial" w:hAnsi="Arial" w:cs="Arial"/>
                                <w:bCs/>
                                <w:sz w:val="16"/>
                                <w:szCs w:val="16"/>
                              </w:rPr>
                            </w:pPr>
                            <w:r w:rsidRPr="00D104C6">
                              <w:rPr>
                                <w:rFonts w:ascii="Arial" w:hAnsi="Arial" w:cs="Arial"/>
                                <w:bCs/>
                                <w:sz w:val="16"/>
                                <w:szCs w:val="16"/>
                              </w:rPr>
                              <w:t>Deep Explore and Inquiry Curriculum</w:t>
                            </w:r>
                          </w:p>
                        </w:txbxContent>
                      </wps:txbx>
                      <wps:bodyPr rot="0" vert="horz" wrap="square" lIns="9144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8C0E1" id="_x0000_t202" coordsize="21600,21600" o:spt="202" path="m,l,21600r21600,l21600,xe">
                <v:stroke joinstyle="miter"/>
                <v:path gradientshapeok="t" o:connecttype="rect"/>
              </v:shapetype>
              <v:shape id="Text Box 4" o:spid="_x0000_s1026" type="#_x0000_t202" style="position:absolute;margin-left:9pt;margin-top:2in;width:128.5pt;height:6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" o:allowoverlap="f" filled="f" stroked="f" strokecolor="gray" strokeweight="1pt">
                <v:textbox inset=",,0">
                  <w:txbxContent>
                    <w:p w14:paraId="06633B1A" w14:textId="77777777" w:rsidR="003146CD" w:rsidRDefault="00B51792" w:rsidP="003146CD">
                      <w:pPr>
                        <w:tabs>
                          <w:tab w:val="left" w:pos="180"/>
                        </w:tabs>
                        <w:rPr>
                          <w:rFonts w:ascii="Arial" w:hAnsi="Arial" w:cs="Arial"/>
                          <w:b/>
                          <w:sz w:val="16"/>
                          <w:szCs w:val="16"/>
                        </w:rPr>
                      </w:pPr>
                      <w:r>
                        <w:rPr>
                          <w:rFonts w:ascii="Arial" w:hAnsi="Arial" w:cs="Arial"/>
                          <w:b/>
                          <w:sz w:val="16"/>
                          <w:szCs w:val="16"/>
                        </w:rPr>
                        <w:t>Career Launch</w:t>
                      </w:r>
                      <w:r w:rsidRPr="003146CD">
                        <w:rPr>
                          <w:rFonts w:ascii="Arial" w:hAnsi="Arial" w:cs="Arial"/>
                          <w:b/>
                          <w:sz w:val="16"/>
                          <w:szCs w:val="16"/>
                        </w:rPr>
                        <w:t xml:space="preserve"> – IDS </w:t>
                      </w:r>
                      <w:r w:rsidR="00D104C6">
                        <w:rPr>
                          <w:rFonts w:ascii="Arial" w:hAnsi="Arial" w:cs="Arial"/>
                          <w:b/>
                          <w:sz w:val="16"/>
                          <w:szCs w:val="16"/>
                        </w:rPr>
                        <w:t>118</w:t>
                      </w:r>
                    </w:p>
                    <w:p w14:paraId="27DF0500" w14:textId="77777777" w:rsidR="00B51792" w:rsidRDefault="00B51792" w:rsidP="003146CD">
                      <w:pPr>
                        <w:tabs>
                          <w:tab w:val="left" w:pos="180"/>
                        </w:tabs>
                        <w:rPr>
                          <w:rFonts w:ascii="Arial" w:hAnsi="Arial" w:cs="Arial"/>
                          <w:b/>
                          <w:sz w:val="16"/>
                          <w:szCs w:val="16"/>
                        </w:rPr>
                      </w:pPr>
                    </w:p>
                    <w:p w14:paraId="31CF9F73" w14:textId="77777777" w:rsidR="00D104C6" w:rsidRPr="00D104C6" w:rsidRDefault="00D104C6" w:rsidP="00D104C6">
                      <w:pPr>
                        <w:tabs>
                          <w:tab w:val="left" w:pos="180"/>
                        </w:tabs>
                        <w:rPr>
                          <w:rFonts w:ascii="Arial" w:hAnsi="Arial" w:cs="Arial"/>
                          <w:b/>
                          <w:sz w:val="16"/>
                          <w:szCs w:val="16"/>
                        </w:rPr>
                      </w:pPr>
                      <w:r w:rsidRPr="00D104C6">
                        <w:rPr>
                          <w:rFonts w:ascii="Arial" w:hAnsi="Arial" w:cs="Arial"/>
                          <w:b/>
                          <w:sz w:val="16"/>
                          <w:szCs w:val="16"/>
                        </w:rPr>
                        <w:t>Rita Redberg, MD, MSc</w:t>
                      </w:r>
                    </w:p>
                    <w:p w14:paraId="0524DF70" w14:textId="77777777" w:rsidR="00D104C6" w:rsidRPr="00D104C6" w:rsidRDefault="00D104C6" w:rsidP="00D104C6">
                      <w:pPr>
                        <w:tabs>
                          <w:tab w:val="left" w:pos="180"/>
                        </w:tabs>
                        <w:rPr>
                          <w:rFonts w:ascii="Arial" w:hAnsi="Arial" w:cs="Arial"/>
                          <w:bCs/>
                          <w:sz w:val="16"/>
                          <w:szCs w:val="16"/>
                        </w:rPr>
                      </w:pPr>
                      <w:r w:rsidRPr="00D104C6">
                        <w:rPr>
                          <w:rFonts w:ascii="Arial" w:hAnsi="Arial" w:cs="Arial"/>
                          <w:bCs/>
                          <w:sz w:val="16"/>
                          <w:szCs w:val="16"/>
                        </w:rPr>
                        <w:t>Director</w:t>
                      </w:r>
                    </w:p>
                    <w:p w14:paraId="729C8B4D" w14:textId="77777777" w:rsidR="00B51792" w:rsidRPr="00D104C6" w:rsidRDefault="00D104C6" w:rsidP="00D104C6">
                      <w:pPr>
                        <w:tabs>
                          <w:tab w:val="left" w:pos="180"/>
                        </w:tabs>
                        <w:rPr>
                          <w:rFonts w:ascii="Arial" w:hAnsi="Arial" w:cs="Arial"/>
                          <w:bCs/>
                          <w:sz w:val="16"/>
                          <w:szCs w:val="16"/>
                        </w:rPr>
                      </w:pPr>
                      <w:r w:rsidRPr="00D104C6">
                        <w:rPr>
                          <w:rFonts w:ascii="Arial" w:hAnsi="Arial" w:cs="Arial"/>
                          <w:bCs/>
                          <w:sz w:val="16"/>
                          <w:szCs w:val="16"/>
                        </w:rPr>
                        <w:t>Deep Explore and Inquiry Curriculum</w:t>
                      </w:r>
                    </w:p>
                  </w:txbxContent>
                </v:textbox>
                <w10:wrap type="square" anchory="page"/>
                <w10:anchorlock/>
              </v:shape>
            </w:pict>
          </mc:Fallback>
        </mc:AlternateContent>
      </w:r>
      <w:r>
        <w:rPr>
          <w:sz w:val="22"/>
        </w:rPr>
        <w:t>5.00</w:t>
      </w:r>
    </w:p>
    <w:p w14:paraId="46FC67DE" w14:textId="1E30062D" w:rsidR="00B17BD1" w:rsidRDefault="00B17BD1" w:rsidP="003F09F8">
      <w:pPr>
        <w:tabs>
          <w:tab w:val="left" w:pos="5832"/>
          <w:tab w:val="left" w:pos="6984"/>
          <w:tab w:val="left" w:pos="7848"/>
        </w:tabs>
        <w:rPr>
          <w:sz w:val="22"/>
        </w:rPr>
      </w:pPr>
    </w:p>
    <w:p w14:paraId="764B3A09" w14:textId="77777777" w:rsidR="003F09F8" w:rsidRDefault="003F09F8" w:rsidP="003F09F8">
      <w:pPr>
        <w:tabs>
          <w:tab w:val="left" w:pos="5832"/>
          <w:tab w:val="left" w:pos="6984"/>
          <w:tab w:val="left" w:pos="7848"/>
        </w:tabs>
        <w:rPr>
          <w:sz w:val="22"/>
        </w:rPr>
      </w:pPr>
      <w:r>
        <w:rPr>
          <w:sz w:val="22"/>
        </w:rPr>
        <w:t>On the next page(s) you will find your MedHub ratings and/or student comments regarding your mentorship of the student while they completed a research project for the Deep Explore requirement. We hope you find this feedback a useful component of your professional development. Feel free to contact Inquiry@ucsf.edu if you have any questions.</w:t>
      </w:r>
    </w:p>
    <w:p w14:paraId="41DDEDBC" w14:textId="77777777" w:rsidR="003F09F8" w:rsidRDefault="003F09F8" w:rsidP="003F09F8">
      <w:pPr>
        <w:tabs>
          <w:tab w:val="left" w:pos="5832"/>
          <w:tab w:val="left" w:pos="6984"/>
          <w:tab w:val="left" w:pos="7848"/>
        </w:tabs>
        <w:rPr>
          <w:sz w:val="22"/>
        </w:rPr>
      </w:pPr>
    </w:p>
    <w:p w14:paraId="7303E8A6" w14:textId="77777777" w:rsidR="003F09F8" w:rsidRDefault="003F09F8" w:rsidP="003F09F8">
      <w:pPr>
        <w:tabs>
          <w:tab w:val="left" w:pos="5832"/>
          <w:tab w:val="left" w:pos="6984"/>
          <w:tab w:val="left" w:pos="7848"/>
        </w:tabs>
        <w:rPr>
          <w:sz w:val="22"/>
        </w:rPr>
      </w:pPr>
      <w:r>
        <w:rPr>
          <w:sz w:val="22"/>
        </w:rPr>
        <w:t>We greatly appreciate your contributions to undergraduate medical education at UCSF.  Please retain this letter for your records if needed for documentation of teaching during your promotion period.</w:t>
      </w:r>
    </w:p>
    <w:p w14:paraId="5FE9100F" w14:textId="77777777" w:rsidR="003F09F8" w:rsidRDefault="003F09F8" w:rsidP="003F09F8">
      <w:pPr>
        <w:tabs>
          <w:tab w:val="left" w:pos="5832"/>
          <w:tab w:val="left" w:pos="6984"/>
          <w:tab w:val="left" w:pos="7848"/>
        </w:tabs>
        <w:rPr>
          <w:sz w:val="22"/>
        </w:rPr>
      </w:pPr>
    </w:p>
    <w:p w14:paraId="7C9BC79A" w14:textId="77777777" w:rsidR="003F09F8" w:rsidRDefault="003F09F8" w:rsidP="003F09F8">
      <w:pPr>
        <w:tabs>
          <w:tab w:val="left" w:pos="5832"/>
          <w:tab w:val="left" w:pos="6984"/>
          <w:tab w:val="left" w:pos="7848"/>
        </w:tabs>
        <w:rPr>
          <w:sz w:val="22"/>
        </w:rPr>
      </w:pPr>
    </w:p>
    <w:p w14:paraId="23A50373" w14:textId="77777777" w:rsidR="003F09F8" w:rsidRDefault="003F09F8" w:rsidP="003F09F8">
      <w:pPr>
        <w:tabs>
          <w:tab w:val="left" w:pos="5832"/>
          <w:tab w:val="left" w:pos="6984"/>
          <w:tab w:val="left" w:pos="7848"/>
        </w:tabs>
        <w:rPr>
          <w:sz w:val="22"/>
        </w:rPr>
      </w:pPr>
      <w:r>
        <w:rPr>
          <w:sz w:val="22"/>
        </w:rPr>
        <w:t>Sincerely,</w:t>
      </w:r>
    </w:p>
    <w:p w14:paraId="76A095F8" w14:textId="77777777" w:rsidR="003F09F8" w:rsidRDefault="003F09F8" w:rsidP="003F09F8">
      <w:pPr>
        <w:tabs>
          <w:tab w:val="left" w:pos="5832"/>
          <w:tab w:val="left" w:pos="6984"/>
          <w:tab w:val="left" w:pos="7848"/>
        </w:tabs>
        <w:rPr>
          <w:sz w:val="22"/>
        </w:rPr>
      </w:pPr>
    </w:p>
    <w:p w14:paraId="47CC6096" w14:textId="77777777" w:rsidR="003F09F8" w:rsidRDefault="003F09F8" w:rsidP="003F09F8">
      <w:pPr>
        <w:tabs>
          <w:tab w:val="left" w:pos="5832"/>
          <w:tab w:val="left" w:pos="6984"/>
          <w:tab w:val="left" w:pos="7848"/>
        </w:tabs>
        <w:rPr>
          <w:sz w:val="22"/>
        </w:rPr>
      </w:pPr>
    </w:p>
    <w:p w14:paraId="173758A2" w14:textId="77777777" w:rsidR="003F09F8" w:rsidRDefault="003F09F8" w:rsidP="003F09F8">
      <w:pPr>
        <w:tabs>
          <w:tab w:val="left" w:pos="5832"/>
          <w:tab w:val="left" w:pos="6984"/>
          <w:tab w:val="left" w:pos="7848"/>
        </w:tabs>
        <w:rPr>
          <w:sz w:val="22"/>
        </w:rPr>
      </w:pPr>
    </w:p>
    <w:p w14:paraId="3346EFBB" w14:textId="77777777" w:rsidR="003F09F8" w:rsidRDefault="003F09F8" w:rsidP="003F09F8">
      <w:pPr>
        <w:tabs>
          <w:tab w:val="left" w:pos="3240"/>
        </w:tabs>
        <w:rPr>
          <w:sz w:val="22"/>
        </w:rPr>
      </w:pPr>
      <w:r>
        <w:rPr>
          <w:sz w:val="22"/>
        </w:rPr>
        <w:t>Rita Redberg, MD, MSc</w:t>
      </w:r>
    </w:p>
    <w:p w14:paraId="7303F424" w14:textId="77777777" w:rsidR="003F09F8" w:rsidRDefault="003F09F8" w:rsidP="003F09F8">
      <w:pPr>
        <w:tabs>
          <w:tab w:val="left" w:pos="3240"/>
        </w:tabs>
        <w:rPr>
          <w:sz w:val="22"/>
        </w:rPr>
        <w:sectPr w:rsidR="003F09F8" w:rsidSect="008316C1">
          <w:headerReference w:type="even" r:id="rId6"/>
          <w:headerReference w:type="default" r:id="rId7"/>
          <w:footerReference w:type="even" r:id="rId8"/>
          <w:footerReference w:type="default" r:id="rId9"/>
          <w:headerReference w:type="first" r:id="rId10"/>
          <w:footerReference w:type="first" r:id="rId11"/>
          <w:pgSz w:w="12240" w:h="15840" w:code="1"/>
          <w:pgMar w:top="720" w:right="720" w:bottom="432" w:left="288" w:header="720" w:footer="720" w:gutter="0"/>
          <w:cols w:space="720"/>
          <w:docGrid w:linePitch="360"/>
        </w:sectPr>
      </w:pPr>
    </w:p>
    <w:p w14:paraId="3369A871" w14:textId="2FB3B1D2" w:rsidR="003F09F8" w:rsidRDefault="003F09F8" w:rsidP="003F09F8">
      <w:pPr>
        <w:tabs>
          <w:tab w:val="left" w:pos="3240"/>
        </w:tabs>
        <w:rPr>
          <w:sz w:val="22"/>
        </w:rPr>
      </w:pPr>
    </w:p>
    <w:p w14:paraId="1BB97FE3" w14:textId="62FA5E60" w:rsidR="003F09F8" w:rsidRDefault="003F09F8" w:rsidP="003F09F8">
      <w:pPr>
        <w:tabs>
          <w:tab w:val="left" w:pos="3240"/>
        </w:tabs>
        <w:rPr>
          <w:sz w:val="22"/>
        </w:rPr>
      </w:pPr>
      <w:r w:rsidRPr="003F09F8">
        <w:rPr>
          <w:b/>
          <w:sz w:val="22"/>
        </w:rPr>
        <w:t>IDS 118 Mentor- Mandatory (IDS 118)</w:t>
      </w:r>
    </w:p>
    <w:p w14:paraId="3A037AB1" w14:textId="73EB8691" w:rsidR="003F09F8" w:rsidRDefault="003F09F8" w:rsidP="003F09F8">
      <w:pPr>
        <w:tabs>
          <w:tab w:val="left" w:pos="5760"/>
          <w:tab w:val="left" w:pos="7920"/>
          <w:tab w:val="left" w:pos="8928"/>
          <w:tab w:val="left" w:pos="9864"/>
        </w:tabs>
        <w:rPr>
          <w:b/>
          <w:i/>
          <w:sz w:val="18"/>
          <w:u w:val="single"/>
        </w:rPr>
      </w:pPr>
      <w:r w:rsidRPr="003F09F8">
        <w:rPr>
          <w:b/>
          <w:i/>
          <w:sz w:val="18"/>
          <w:u w:val="single"/>
        </w:rPr>
        <w:t>Question:</w:t>
      </w:r>
      <w:r w:rsidRPr="003F09F8">
        <w:rPr>
          <w:b/>
          <w:i/>
          <w:sz w:val="18"/>
          <w:u w:val="single"/>
        </w:rPr>
        <w:tab/>
        <w:t>Applicable Answers</w:t>
      </w:r>
      <w:r w:rsidRPr="003F09F8">
        <w:rPr>
          <w:b/>
          <w:i/>
          <w:sz w:val="18"/>
          <w:u w:val="single"/>
        </w:rPr>
        <w:tab/>
        <w:t>Mean</w:t>
      </w:r>
      <w:r w:rsidRPr="003F09F8">
        <w:rPr>
          <w:b/>
          <w:i/>
          <w:sz w:val="18"/>
          <w:u w:val="single"/>
        </w:rPr>
        <w:tab/>
        <w:t>Scale</w:t>
      </w:r>
      <w:r w:rsidRPr="003F09F8">
        <w:rPr>
          <w:b/>
          <w:i/>
          <w:sz w:val="18"/>
          <w:u w:val="single"/>
        </w:rPr>
        <w:tab/>
        <w:t>Std</w:t>
      </w:r>
    </w:p>
    <w:p w14:paraId="1E325E7C" w14:textId="77777777" w:rsidR="003F09F8" w:rsidRDefault="003F09F8" w:rsidP="003F09F8">
      <w:pPr>
        <w:tabs>
          <w:tab w:val="left" w:pos="6480"/>
          <w:tab w:val="left" w:pos="7920"/>
          <w:tab w:val="left" w:pos="8928"/>
          <w:tab w:val="left" w:pos="9864"/>
        </w:tabs>
        <w:rPr>
          <w:sz w:val="18"/>
        </w:rPr>
      </w:pPr>
      <w:r>
        <w:rPr>
          <w:sz w:val="18"/>
        </w:rPr>
        <w:t>My mentor acknowledges my contributions appropriately.</w:t>
      </w:r>
      <w:r>
        <w:rPr>
          <w:sz w:val="18"/>
        </w:rPr>
        <w:tab/>
        <w:t>2</w:t>
      </w:r>
      <w:r>
        <w:rPr>
          <w:sz w:val="18"/>
        </w:rPr>
        <w:tab/>
        <w:t>5</w:t>
      </w:r>
      <w:r>
        <w:rPr>
          <w:sz w:val="18"/>
        </w:rPr>
        <w:tab/>
        <w:t>1 to 5</w:t>
      </w:r>
      <w:r>
        <w:rPr>
          <w:sz w:val="18"/>
        </w:rPr>
        <w:tab/>
        <w:t>0</w:t>
      </w:r>
    </w:p>
    <w:p w14:paraId="2D966210" w14:textId="0D5F8DB2" w:rsidR="003F09F8" w:rsidRDefault="003F09F8" w:rsidP="003F09F8">
      <w:pPr>
        <w:pBdr>
          <w:bottom w:val="single" w:sz="4" w:space="0" w:color="auto"/>
        </w:pBdr>
        <w:tabs>
          <w:tab w:val="left" w:pos="6480"/>
          <w:tab w:val="left" w:pos="7920"/>
          <w:tab w:val="left" w:pos="8928"/>
          <w:tab w:val="left" w:pos="9864"/>
        </w:tabs>
        <w:rPr>
          <w:sz w:val="18"/>
        </w:rPr>
      </w:pPr>
    </w:p>
    <w:p w14:paraId="63D76891" w14:textId="77777777" w:rsidR="003F09F8" w:rsidRDefault="003F09F8" w:rsidP="003F09F8">
      <w:pPr>
        <w:tabs>
          <w:tab w:val="left" w:pos="6480"/>
          <w:tab w:val="left" w:pos="7920"/>
          <w:tab w:val="left" w:pos="8928"/>
          <w:tab w:val="left" w:pos="9864"/>
        </w:tabs>
        <w:rPr>
          <w:sz w:val="18"/>
        </w:rPr>
      </w:pPr>
      <w:r>
        <w:rPr>
          <w:sz w:val="18"/>
        </w:rPr>
        <w:t>My mentor demonstrates professional expertise.</w:t>
      </w:r>
      <w:r>
        <w:rPr>
          <w:sz w:val="18"/>
        </w:rPr>
        <w:tab/>
        <w:t>2</w:t>
      </w:r>
      <w:r>
        <w:rPr>
          <w:sz w:val="18"/>
        </w:rPr>
        <w:tab/>
        <w:t>5</w:t>
      </w:r>
      <w:r>
        <w:rPr>
          <w:sz w:val="18"/>
        </w:rPr>
        <w:tab/>
        <w:t>1 to 5</w:t>
      </w:r>
      <w:r>
        <w:rPr>
          <w:sz w:val="18"/>
        </w:rPr>
        <w:tab/>
        <w:t>0</w:t>
      </w:r>
    </w:p>
    <w:p w14:paraId="25CBA68E" w14:textId="59D36D99" w:rsidR="003F09F8" w:rsidRDefault="003F09F8" w:rsidP="003F09F8">
      <w:pPr>
        <w:pBdr>
          <w:bottom w:val="single" w:sz="4" w:space="0" w:color="auto"/>
        </w:pBdr>
        <w:tabs>
          <w:tab w:val="left" w:pos="6480"/>
          <w:tab w:val="left" w:pos="7920"/>
          <w:tab w:val="left" w:pos="8928"/>
          <w:tab w:val="left" w:pos="9864"/>
        </w:tabs>
        <w:rPr>
          <w:sz w:val="18"/>
        </w:rPr>
      </w:pPr>
    </w:p>
    <w:p w14:paraId="18589869" w14:textId="77777777" w:rsidR="003F09F8" w:rsidRDefault="003F09F8" w:rsidP="003F09F8">
      <w:pPr>
        <w:tabs>
          <w:tab w:val="left" w:pos="6480"/>
          <w:tab w:val="left" w:pos="7920"/>
          <w:tab w:val="left" w:pos="8928"/>
          <w:tab w:val="left" w:pos="9864"/>
        </w:tabs>
        <w:rPr>
          <w:sz w:val="18"/>
        </w:rPr>
      </w:pPr>
      <w:r>
        <w:rPr>
          <w:sz w:val="18"/>
        </w:rPr>
        <w:t>My mentor facilitates building my professional network.</w:t>
      </w:r>
      <w:r>
        <w:rPr>
          <w:sz w:val="18"/>
        </w:rPr>
        <w:tab/>
        <w:t>2</w:t>
      </w:r>
      <w:r>
        <w:rPr>
          <w:sz w:val="18"/>
        </w:rPr>
        <w:tab/>
        <w:t>5</w:t>
      </w:r>
      <w:r>
        <w:rPr>
          <w:sz w:val="18"/>
        </w:rPr>
        <w:tab/>
        <w:t>1 to 5</w:t>
      </w:r>
      <w:r>
        <w:rPr>
          <w:sz w:val="18"/>
        </w:rPr>
        <w:tab/>
        <w:t>0</w:t>
      </w:r>
    </w:p>
    <w:p w14:paraId="1F206824" w14:textId="19DBC299" w:rsidR="003F09F8" w:rsidRDefault="003F09F8" w:rsidP="003F09F8">
      <w:pPr>
        <w:pBdr>
          <w:bottom w:val="single" w:sz="4" w:space="0" w:color="auto"/>
        </w:pBdr>
        <w:tabs>
          <w:tab w:val="left" w:pos="6480"/>
          <w:tab w:val="left" w:pos="7920"/>
          <w:tab w:val="left" w:pos="8928"/>
          <w:tab w:val="left" w:pos="9864"/>
        </w:tabs>
        <w:rPr>
          <w:sz w:val="18"/>
        </w:rPr>
      </w:pPr>
    </w:p>
    <w:p w14:paraId="31C982B4" w14:textId="77777777" w:rsidR="003F09F8" w:rsidRDefault="003F09F8" w:rsidP="003F09F8">
      <w:pPr>
        <w:tabs>
          <w:tab w:val="left" w:pos="6480"/>
          <w:tab w:val="left" w:pos="7920"/>
          <w:tab w:val="left" w:pos="8928"/>
          <w:tab w:val="left" w:pos="9864"/>
        </w:tabs>
        <w:rPr>
          <w:sz w:val="18"/>
        </w:rPr>
      </w:pPr>
      <w:r>
        <w:rPr>
          <w:sz w:val="18"/>
        </w:rPr>
        <w:t>My mentor helps me to formulate clear goals.</w:t>
      </w:r>
      <w:r>
        <w:rPr>
          <w:sz w:val="18"/>
        </w:rPr>
        <w:tab/>
        <w:t>2</w:t>
      </w:r>
      <w:r>
        <w:rPr>
          <w:sz w:val="18"/>
        </w:rPr>
        <w:tab/>
        <w:t>5</w:t>
      </w:r>
      <w:r>
        <w:rPr>
          <w:sz w:val="18"/>
        </w:rPr>
        <w:tab/>
        <w:t>1 to 5</w:t>
      </w:r>
      <w:r>
        <w:rPr>
          <w:sz w:val="18"/>
        </w:rPr>
        <w:tab/>
        <w:t>0</w:t>
      </w:r>
    </w:p>
    <w:p w14:paraId="1EC521E1" w14:textId="1AA7FD59" w:rsidR="003F09F8" w:rsidRDefault="003F09F8" w:rsidP="003F09F8">
      <w:pPr>
        <w:pBdr>
          <w:bottom w:val="single" w:sz="4" w:space="0" w:color="auto"/>
        </w:pBdr>
        <w:tabs>
          <w:tab w:val="left" w:pos="6480"/>
          <w:tab w:val="left" w:pos="7920"/>
          <w:tab w:val="left" w:pos="8928"/>
          <w:tab w:val="left" w:pos="9864"/>
        </w:tabs>
        <w:rPr>
          <w:sz w:val="18"/>
        </w:rPr>
      </w:pPr>
    </w:p>
    <w:p w14:paraId="163A2AC5" w14:textId="77777777" w:rsidR="003F09F8" w:rsidRDefault="003F09F8" w:rsidP="003F09F8">
      <w:pPr>
        <w:tabs>
          <w:tab w:val="left" w:pos="6480"/>
          <w:tab w:val="left" w:pos="7920"/>
          <w:tab w:val="left" w:pos="8928"/>
          <w:tab w:val="left" w:pos="9864"/>
        </w:tabs>
        <w:rPr>
          <w:sz w:val="18"/>
        </w:rPr>
      </w:pPr>
      <w:r>
        <w:rPr>
          <w:sz w:val="18"/>
        </w:rPr>
        <w:t>My mentor is accessible.</w:t>
      </w:r>
      <w:r>
        <w:rPr>
          <w:sz w:val="18"/>
        </w:rPr>
        <w:tab/>
        <w:t>2</w:t>
      </w:r>
      <w:r>
        <w:rPr>
          <w:sz w:val="18"/>
        </w:rPr>
        <w:tab/>
        <w:t>5</w:t>
      </w:r>
      <w:r>
        <w:rPr>
          <w:sz w:val="18"/>
        </w:rPr>
        <w:tab/>
        <w:t>1 to 5</w:t>
      </w:r>
      <w:r>
        <w:rPr>
          <w:sz w:val="18"/>
        </w:rPr>
        <w:tab/>
        <w:t>0</w:t>
      </w:r>
    </w:p>
    <w:p w14:paraId="39AEFD86" w14:textId="50877EA3" w:rsidR="003F09F8" w:rsidRDefault="003F09F8" w:rsidP="003F09F8">
      <w:pPr>
        <w:pBdr>
          <w:bottom w:val="single" w:sz="4" w:space="0" w:color="auto"/>
        </w:pBdr>
        <w:tabs>
          <w:tab w:val="left" w:pos="6480"/>
          <w:tab w:val="left" w:pos="7920"/>
          <w:tab w:val="left" w:pos="8928"/>
          <w:tab w:val="left" w:pos="9864"/>
        </w:tabs>
        <w:rPr>
          <w:sz w:val="18"/>
        </w:rPr>
      </w:pPr>
    </w:p>
    <w:p w14:paraId="4D53449F" w14:textId="77777777" w:rsidR="003F09F8" w:rsidRDefault="003F09F8" w:rsidP="003F09F8">
      <w:pPr>
        <w:tabs>
          <w:tab w:val="left" w:pos="6480"/>
          <w:tab w:val="left" w:pos="7920"/>
          <w:tab w:val="left" w:pos="8928"/>
          <w:tab w:val="left" w:pos="9864"/>
        </w:tabs>
        <w:rPr>
          <w:sz w:val="18"/>
        </w:rPr>
      </w:pPr>
      <w:r>
        <w:rPr>
          <w:sz w:val="18"/>
        </w:rPr>
        <w:t>My mentor is an active listener.</w:t>
      </w:r>
      <w:r>
        <w:rPr>
          <w:sz w:val="18"/>
        </w:rPr>
        <w:tab/>
        <w:t>2</w:t>
      </w:r>
      <w:r>
        <w:rPr>
          <w:sz w:val="18"/>
        </w:rPr>
        <w:tab/>
        <w:t>5</w:t>
      </w:r>
      <w:r>
        <w:rPr>
          <w:sz w:val="18"/>
        </w:rPr>
        <w:tab/>
        <w:t>1 to 5</w:t>
      </w:r>
      <w:r>
        <w:rPr>
          <w:sz w:val="18"/>
        </w:rPr>
        <w:tab/>
        <w:t>0</w:t>
      </w:r>
    </w:p>
    <w:p w14:paraId="79122075" w14:textId="0E7C7144" w:rsidR="003F09F8" w:rsidRDefault="003F09F8" w:rsidP="003F09F8">
      <w:pPr>
        <w:pBdr>
          <w:bottom w:val="single" w:sz="4" w:space="0" w:color="auto"/>
        </w:pBdr>
        <w:tabs>
          <w:tab w:val="left" w:pos="6480"/>
          <w:tab w:val="left" w:pos="7920"/>
          <w:tab w:val="left" w:pos="8928"/>
          <w:tab w:val="left" w:pos="9864"/>
        </w:tabs>
        <w:rPr>
          <w:sz w:val="18"/>
        </w:rPr>
      </w:pPr>
    </w:p>
    <w:p w14:paraId="2616EDFD" w14:textId="77777777" w:rsidR="003F09F8" w:rsidRDefault="003F09F8" w:rsidP="003F09F8">
      <w:pPr>
        <w:tabs>
          <w:tab w:val="left" w:pos="6480"/>
          <w:tab w:val="left" w:pos="7920"/>
          <w:tab w:val="left" w:pos="8928"/>
          <w:tab w:val="left" w:pos="9864"/>
        </w:tabs>
        <w:rPr>
          <w:sz w:val="18"/>
        </w:rPr>
      </w:pPr>
      <w:r>
        <w:rPr>
          <w:sz w:val="18"/>
        </w:rPr>
        <w:t>My mentor is helpful in providing direction and guidance on professional issues.</w:t>
      </w:r>
      <w:r>
        <w:rPr>
          <w:sz w:val="18"/>
        </w:rPr>
        <w:tab/>
        <w:t>2</w:t>
      </w:r>
      <w:r>
        <w:rPr>
          <w:sz w:val="18"/>
        </w:rPr>
        <w:tab/>
        <w:t>5</w:t>
      </w:r>
      <w:r>
        <w:rPr>
          <w:sz w:val="18"/>
        </w:rPr>
        <w:tab/>
        <w:t>1 to 5</w:t>
      </w:r>
      <w:r>
        <w:rPr>
          <w:sz w:val="18"/>
        </w:rPr>
        <w:tab/>
        <w:t>0</w:t>
      </w:r>
    </w:p>
    <w:p w14:paraId="5711E796" w14:textId="58B4C78B" w:rsidR="003F09F8" w:rsidRDefault="003F09F8" w:rsidP="003F09F8">
      <w:pPr>
        <w:pBdr>
          <w:bottom w:val="single" w:sz="4" w:space="0" w:color="auto"/>
        </w:pBdr>
        <w:tabs>
          <w:tab w:val="left" w:pos="6480"/>
          <w:tab w:val="left" w:pos="7920"/>
          <w:tab w:val="left" w:pos="8928"/>
          <w:tab w:val="left" w:pos="9864"/>
        </w:tabs>
        <w:rPr>
          <w:sz w:val="18"/>
        </w:rPr>
      </w:pPr>
    </w:p>
    <w:p w14:paraId="2B0EE1F8" w14:textId="77777777" w:rsidR="003F09F8" w:rsidRDefault="003F09F8" w:rsidP="003F09F8">
      <w:pPr>
        <w:tabs>
          <w:tab w:val="left" w:pos="6480"/>
          <w:tab w:val="left" w:pos="7920"/>
          <w:tab w:val="left" w:pos="8928"/>
          <w:tab w:val="left" w:pos="9864"/>
        </w:tabs>
        <w:rPr>
          <w:sz w:val="18"/>
        </w:rPr>
      </w:pPr>
      <w:r>
        <w:rPr>
          <w:sz w:val="18"/>
        </w:rPr>
        <w:t>My mentor motivates me to improve my work.</w:t>
      </w:r>
      <w:r>
        <w:rPr>
          <w:sz w:val="18"/>
        </w:rPr>
        <w:tab/>
        <w:t>2</w:t>
      </w:r>
      <w:r>
        <w:rPr>
          <w:sz w:val="18"/>
        </w:rPr>
        <w:tab/>
        <w:t>5</w:t>
      </w:r>
      <w:r>
        <w:rPr>
          <w:sz w:val="18"/>
        </w:rPr>
        <w:tab/>
        <w:t>1 to 5</w:t>
      </w:r>
      <w:r>
        <w:rPr>
          <w:sz w:val="18"/>
        </w:rPr>
        <w:tab/>
        <w:t>0</w:t>
      </w:r>
    </w:p>
    <w:p w14:paraId="2A580806" w14:textId="74FFB205" w:rsidR="003F09F8" w:rsidRDefault="003F09F8" w:rsidP="003F09F8">
      <w:pPr>
        <w:pBdr>
          <w:bottom w:val="single" w:sz="4" w:space="0" w:color="auto"/>
        </w:pBdr>
        <w:tabs>
          <w:tab w:val="left" w:pos="6480"/>
          <w:tab w:val="left" w:pos="7920"/>
          <w:tab w:val="left" w:pos="8928"/>
          <w:tab w:val="left" w:pos="9864"/>
        </w:tabs>
        <w:rPr>
          <w:sz w:val="18"/>
        </w:rPr>
      </w:pPr>
    </w:p>
    <w:p w14:paraId="16943FCB" w14:textId="77777777" w:rsidR="003F09F8" w:rsidRDefault="003F09F8" w:rsidP="003F09F8">
      <w:pPr>
        <w:tabs>
          <w:tab w:val="left" w:pos="6480"/>
          <w:tab w:val="left" w:pos="7920"/>
          <w:tab w:val="left" w:pos="8928"/>
          <w:tab w:val="left" w:pos="9864"/>
        </w:tabs>
        <w:rPr>
          <w:sz w:val="18"/>
        </w:rPr>
      </w:pPr>
      <w:r>
        <w:rPr>
          <w:sz w:val="18"/>
        </w:rPr>
        <w:t>My mentor provides thoughtful advice on my scholarly work.</w:t>
      </w:r>
      <w:r>
        <w:rPr>
          <w:sz w:val="18"/>
        </w:rPr>
        <w:tab/>
        <w:t>2</w:t>
      </w:r>
      <w:r>
        <w:rPr>
          <w:sz w:val="18"/>
        </w:rPr>
        <w:tab/>
        <w:t>5</w:t>
      </w:r>
      <w:r>
        <w:rPr>
          <w:sz w:val="18"/>
        </w:rPr>
        <w:tab/>
        <w:t>1 to 5</w:t>
      </w:r>
      <w:r>
        <w:rPr>
          <w:sz w:val="18"/>
        </w:rPr>
        <w:tab/>
        <w:t>0</w:t>
      </w:r>
    </w:p>
    <w:p w14:paraId="105D5C3C" w14:textId="505FFA47" w:rsidR="003F09F8" w:rsidRDefault="003F09F8" w:rsidP="003F09F8">
      <w:pPr>
        <w:pBdr>
          <w:bottom w:val="single" w:sz="4" w:space="0" w:color="auto"/>
        </w:pBdr>
        <w:tabs>
          <w:tab w:val="left" w:pos="6480"/>
          <w:tab w:val="left" w:pos="7920"/>
          <w:tab w:val="left" w:pos="8928"/>
          <w:tab w:val="left" w:pos="9864"/>
        </w:tabs>
        <w:rPr>
          <w:sz w:val="18"/>
        </w:rPr>
      </w:pPr>
    </w:p>
    <w:p w14:paraId="0D2B9939" w14:textId="77777777" w:rsidR="003F09F8" w:rsidRDefault="003F09F8" w:rsidP="003F09F8">
      <w:pPr>
        <w:tabs>
          <w:tab w:val="left" w:pos="6480"/>
          <w:tab w:val="left" w:pos="7920"/>
          <w:tab w:val="left" w:pos="8928"/>
          <w:tab w:val="left" w:pos="9864"/>
        </w:tabs>
        <w:rPr>
          <w:sz w:val="18"/>
        </w:rPr>
      </w:pPr>
      <w:r>
        <w:rPr>
          <w:sz w:val="18"/>
        </w:rPr>
        <w:t>My mentor provides useful critiques of my work.</w:t>
      </w:r>
      <w:r>
        <w:rPr>
          <w:sz w:val="18"/>
        </w:rPr>
        <w:tab/>
        <w:t>2</w:t>
      </w:r>
      <w:r>
        <w:rPr>
          <w:sz w:val="18"/>
        </w:rPr>
        <w:tab/>
        <w:t>5</w:t>
      </w:r>
      <w:r>
        <w:rPr>
          <w:sz w:val="18"/>
        </w:rPr>
        <w:tab/>
        <w:t>1 to 5</w:t>
      </w:r>
      <w:r>
        <w:rPr>
          <w:sz w:val="18"/>
        </w:rPr>
        <w:tab/>
        <w:t>0</w:t>
      </w:r>
    </w:p>
    <w:p w14:paraId="0D116417" w14:textId="5CA1E145" w:rsidR="003F09F8" w:rsidRDefault="003F09F8" w:rsidP="003F09F8">
      <w:pPr>
        <w:pBdr>
          <w:bottom w:val="single" w:sz="4" w:space="0" w:color="auto"/>
        </w:pBdr>
        <w:tabs>
          <w:tab w:val="left" w:pos="6480"/>
          <w:tab w:val="left" w:pos="7920"/>
          <w:tab w:val="left" w:pos="8928"/>
          <w:tab w:val="left" w:pos="9864"/>
        </w:tabs>
        <w:rPr>
          <w:sz w:val="18"/>
        </w:rPr>
      </w:pPr>
    </w:p>
    <w:p w14:paraId="421AF9A3" w14:textId="77777777" w:rsidR="003F09F8" w:rsidRDefault="003F09F8" w:rsidP="003F09F8">
      <w:pPr>
        <w:tabs>
          <w:tab w:val="left" w:pos="6480"/>
          <w:tab w:val="left" w:pos="7920"/>
          <w:tab w:val="left" w:pos="8928"/>
          <w:tab w:val="left" w:pos="9864"/>
        </w:tabs>
        <w:rPr>
          <w:sz w:val="18"/>
        </w:rPr>
      </w:pPr>
      <w:r>
        <w:rPr>
          <w:sz w:val="18"/>
        </w:rPr>
        <w:t>My mentor takes a sincere interest in my career.</w:t>
      </w:r>
      <w:r>
        <w:rPr>
          <w:sz w:val="18"/>
        </w:rPr>
        <w:tab/>
        <w:t>2</w:t>
      </w:r>
      <w:r>
        <w:rPr>
          <w:sz w:val="18"/>
        </w:rPr>
        <w:tab/>
        <w:t>5</w:t>
      </w:r>
      <w:r>
        <w:rPr>
          <w:sz w:val="18"/>
        </w:rPr>
        <w:tab/>
        <w:t>1 to 5</w:t>
      </w:r>
      <w:r>
        <w:rPr>
          <w:sz w:val="18"/>
        </w:rPr>
        <w:tab/>
        <w:t>0</w:t>
      </w:r>
    </w:p>
    <w:p w14:paraId="494BEB6F" w14:textId="1FE7CA72" w:rsidR="003F09F8" w:rsidRDefault="003F09F8" w:rsidP="003F09F8">
      <w:pPr>
        <w:pBdr>
          <w:bottom w:val="single" w:sz="4" w:space="0" w:color="auto"/>
        </w:pBdr>
        <w:tabs>
          <w:tab w:val="left" w:pos="6480"/>
          <w:tab w:val="left" w:pos="7920"/>
          <w:tab w:val="left" w:pos="8928"/>
          <w:tab w:val="left" w:pos="9864"/>
        </w:tabs>
        <w:rPr>
          <w:sz w:val="18"/>
        </w:rPr>
      </w:pPr>
    </w:p>
    <w:p w14:paraId="097A4814" w14:textId="77777777" w:rsidR="003F09F8" w:rsidRDefault="003F09F8" w:rsidP="003F09F8">
      <w:pPr>
        <w:tabs>
          <w:tab w:val="left" w:pos="6480"/>
          <w:tab w:val="left" w:pos="7920"/>
          <w:tab w:val="left" w:pos="8928"/>
          <w:tab w:val="left" w:pos="9864"/>
        </w:tabs>
        <w:rPr>
          <w:sz w:val="18"/>
        </w:rPr>
      </w:pPr>
      <w:r>
        <w:rPr>
          <w:sz w:val="18"/>
        </w:rPr>
        <w:t>Overall I'm satisfied with my mentor.</w:t>
      </w:r>
      <w:r>
        <w:rPr>
          <w:sz w:val="18"/>
        </w:rPr>
        <w:tab/>
        <w:t>2</w:t>
      </w:r>
      <w:r>
        <w:rPr>
          <w:sz w:val="18"/>
        </w:rPr>
        <w:tab/>
        <w:t>5</w:t>
      </w:r>
      <w:r>
        <w:rPr>
          <w:sz w:val="18"/>
        </w:rPr>
        <w:tab/>
        <w:t>1 to 5</w:t>
      </w:r>
      <w:r>
        <w:rPr>
          <w:sz w:val="18"/>
        </w:rPr>
        <w:tab/>
        <w:t>0</w:t>
      </w:r>
    </w:p>
    <w:p w14:paraId="1A4E2965" w14:textId="332BEE00" w:rsidR="003F09F8" w:rsidRDefault="003F09F8" w:rsidP="003F09F8">
      <w:pPr>
        <w:pBdr>
          <w:bottom w:val="double" w:sz="4" w:space="0" w:color="auto"/>
        </w:pBdr>
        <w:tabs>
          <w:tab w:val="left" w:pos="6480"/>
          <w:tab w:val="left" w:pos="7920"/>
          <w:tab w:val="left" w:pos="8928"/>
          <w:tab w:val="left" w:pos="9864"/>
        </w:tabs>
        <w:rPr>
          <w:sz w:val="18"/>
        </w:rPr>
      </w:pPr>
    </w:p>
    <w:p w14:paraId="37563B76" w14:textId="05613530" w:rsidR="003F09F8" w:rsidRPr="003F09F8" w:rsidRDefault="003F09F8" w:rsidP="003F09F8">
      <w:pPr>
        <w:tabs>
          <w:tab w:val="left" w:pos="6480"/>
          <w:tab w:val="left" w:pos="7920"/>
          <w:tab w:val="left" w:pos="8928"/>
          <w:tab w:val="left" w:pos="9864"/>
        </w:tabs>
      </w:pPr>
      <w:r>
        <w:t xml:space="preserve">Been working with </w:t>
      </w:r>
      <w:r w:rsidR="00065C95">
        <w:t>FirstName</w:t>
      </w:r>
      <w:r>
        <w:t xml:space="preserve"> for a few years now. She has been so supportive on our work together and very helpful introducing me to other people in the field at UCSF. Can't thank her enough for all her mentorship!</w:t>
      </w:r>
    </w:p>
    <w:p w14:paraId="1B23756D" w14:textId="3A5C8BA6" w:rsidR="003F09F8" w:rsidRDefault="003F09F8" w:rsidP="003F09F8">
      <w:pPr>
        <w:pBdr>
          <w:bottom w:val="single" w:sz="4" w:space="0" w:color="auto"/>
        </w:pBdr>
        <w:tabs>
          <w:tab w:val="left" w:pos="6480"/>
          <w:tab w:val="left" w:pos="7920"/>
          <w:tab w:val="left" w:pos="8928"/>
          <w:tab w:val="left" w:pos="9864"/>
        </w:tabs>
        <w:rPr>
          <w:sz w:val="18"/>
        </w:rPr>
      </w:pPr>
    </w:p>
    <w:p w14:paraId="0B6640DD" w14:textId="771566A8" w:rsidR="003F09F8" w:rsidRPr="003F09F8" w:rsidRDefault="003F09F8" w:rsidP="003F09F8">
      <w:pPr>
        <w:tabs>
          <w:tab w:val="left" w:pos="6480"/>
          <w:tab w:val="left" w:pos="7920"/>
          <w:tab w:val="left" w:pos="8928"/>
          <w:tab w:val="left" w:pos="9864"/>
        </w:tabs>
      </w:pPr>
      <w:r>
        <w:t>My mentor has been supportive understanding patient and helpful. I couldn't have asked for anyone else!</w:t>
      </w:r>
    </w:p>
    <w:p w14:paraId="15048636" w14:textId="699D7FFC" w:rsidR="003F09F8" w:rsidRDefault="003F09F8" w:rsidP="003F09F8">
      <w:pPr>
        <w:pBdr>
          <w:bottom w:val="single" w:sz="4" w:space="0" w:color="auto"/>
        </w:pBdr>
        <w:tabs>
          <w:tab w:val="left" w:pos="6480"/>
          <w:tab w:val="left" w:pos="7920"/>
          <w:tab w:val="left" w:pos="8928"/>
          <w:tab w:val="left" w:pos="9864"/>
        </w:tabs>
        <w:rPr>
          <w:sz w:val="18"/>
        </w:rPr>
      </w:pPr>
    </w:p>
    <w:p w14:paraId="5A43D37E" w14:textId="0B102BBA" w:rsidR="003F09F8" w:rsidRDefault="003F09F8" w:rsidP="003F09F8">
      <w:pPr>
        <w:tabs>
          <w:tab w:val="left" w:pos="6480"/>
          <w:tab w:val="left" w:pos="7920"/>
          <w:tab w:val="left" w:pos="8928"/>
          <w:tab w:val="left" w:pos="9864"/>
        </w:tabs>
        <w:rPr>
          <w:sz w:val="18"/>
        </w:rPr>
      </w:pPr>
    </w:p>
    <w:sectPr w:rsidR="003F09F8" w:rsidSect="003F09F8">
      <w:headerReference w:type="default" r:id="rId12"/>
      <w:footerReference w:type="default" r:id="rId13"/>
      <w:pgSz w:w="12240" w:h="15840" w:code="1"/>
      <w:pgMar w:top="720" w:right="720" w:bottom="432" w:left="72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81847" w14:textId="77777777" w:rsidR="006235EA" w:rsidRDefault="006235EA">
      <w:r>
        <w:separator/>
      </w:r>
    </w:p>
  </w:endnote>
  <w:endnote w:type="continuationSeparator" w:id="0">
    <w:p w14:paraId="43B75028" w14:textId="77777777" w:rsidR="006235EA" w:rsidRDefault="00623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8434B" w14:textId="77777777" w:rsidR="003F09F8" w:rsidRDefault="003F09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377AD" w14:textId="53DC2BBD" w:rsidR="00206302" w:rsidRPr="00B13DB3" w:rsidRDefault="00206302" w:rsidP="00AD263A">
    <w:pPr>
      <w:pStyle w:val="Footer"/>
      <w:jc w:val="center"/>
      <w:rPr>
        <w:i/>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77EF9" w14:textId="77777777" w:rsidR="003F09F8" w:rsidRDefault="003F09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50B82" w14:textId="77777777" w:rsidR="003F09F8" w:rsidRPr="00B13DB3" w:rsidRDefault="003F09F8" w:rsidP="00AD263A">
    <w:pPr>
      <w:pStyle w:val="Footer"/>
      <w:jc w:val="center"/>
      <w:rPr>
        <w:i/>
        <w:sz w:val="16"/>
        <w:szCs w:val="16"/>
      </w:rPr>
    </w:pPr>
    <w:r w:rsidRPr="00B13DB3">
      <w:rPr>
        <w:i/>
        <w:sz w:val="16"/>
        <w:szCs w:val="16"/>
      </w:rPr>
      <w:t xml:space="preserve">Page </w:t>
    </w:r>
    <w:r w:rsidRPr="00B13DB3">
      <w:rPr>
        <w:i/>
        <w:sz w:val="16"/>
        <w:szCs w:val="16"/>
      </w:rPr>
      <w:fldChar w:fldCharType="begin"/>
    </w:r>
    <w:r w:rsidRPr="00B13DB3">
      <w:rPr>
        <w:i/>
        <w:sz w:val="16"/>
        <w:szCs w:val="16"/>
      </w:rPr>
      <w:instrText xml:space="preserve"> PAGE </w:instrText>
    </w:r>
    <w:r w:rsidRPr="00B13DB3">
      <w:rPr>
        <w:i/>
        <w:sz w:val="16"/>
        <w:szCs w:val="16"/>
      </w:rPr>
      <w:fldChar w:fldCharType="separate"/>
    </w:r>
    <w:r>
      <w:rPr>
        <w:i/>
        <w:noProof/>
        <w:sz w:val="16"/>
        <w:szCs w:val="16"/>
      </w:rPr>
      <w:t>1</w:t>
    </w:r>
    <w:r w:rsidRPr="00B13DB3">
      <w:rPr>
        <w:i/>
        <w:sz w:val="16"/>
        <w:szCs w:val="16"/>
      </w:rPr>
      <w:fldChar w:fldCharType="end"/>
    </w:r>
    <w:r>
      <w:rPr>
        <w:i/>
        <w:sz w:val="16"/>
        <w:szCs w:val="16"/>
      </w:rPr>
      <w:t xml:space="preserve"> of </w:t>
    </w:r>
    <w:r w:rsidRPr="008331CD">
      <w:rPr>
        <w:i/>
        <w:sz w:val="16"/>
        <w:szCs w:val="16"/>
      </w:rPr>
      <w:fldChar w:fldCharType="begin"/>
    </w:r>
    <w:r w:rsidRPr="008331CD">
      <w:rPr>
        <w:i/>
        <w:sz w:val="16"/>
        <w:szCs w:val="16"/>
      </w:rPr>
      <w:instrText xml:space="preserve"> NUMPAGES </w:instrText>
    </w:r>
    <w:r w:rsidRPr="008331CD">
      <w:rPr>
        <w:i/>
        <w:sz w:val="16"/>
        <w:szCs w:val="16"/>
      </w:rPr>
      <w:fldChar w:fldCharType="separate"/>
    </w:r>
    <w:r>
      <w:rPr>
        <w:i/>
        <w:noProof/>
        <w:sz w:val="16"/>
        <w:szCs w:val="16"/>
      </w:rPr>
      <w:t>1</w:t>
    </w:r>
    <w:r w:rsidRPr="008331CD">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279EB" w14:textId="77777777" w:rsidR="006235EA" w:rsidRDefault="006235EA">
      <w:r>
        <w:separator/>
      </w:r>
    </w:p>
  </w:footnote>
  <w:footnote w:type="continuationSeparator" w:id="0">
    <w:p w14:paraId="48EECA72" w14:textId="77777777" w:rsidR="006235EA" w:rsidRDefault="00623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D55DA" w14:textId="77777777" w:rsidR="003F09F8" w:rsidRDefault="003F0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DFB53" w14:textId="6F0DB103" w:rsidR="006A35CE" w:rsidRDefault="003D451A">
    <w:pPr>
      <w:pStyle w:val="Header"/>
    </w:pPr>
    <w:r>
      <w:rPr>
        <w:noProof/>
      </w:rPr>
      <mc:AlternateContent>
        <mc:Choice Requires="wps">
          <w:drawing>
            <wp:anchor distT="0" distB="0" distL="114300" distR="114300" simplePos="0" relativeHeight="251657728" behindDoc="0" locked="1" layoutInCell="1" allowOverlap="1" wp14:anchorId="4A1AEF82" wp14:editId="0F815104">
              <wp:simplePos x="0" y="0"/>
              <wp:positionH relativeFrom="column">
                <wp:posOffset>698500</wp:posOffset>
              </wp:positionH>
              <wp:positionV relativeFrom="page">
                <wp:posOffset>457200</wp:posOffset>
              </wp:positionV>
              <wp:extent cx="2052955" cy="126746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26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D4858" w14:textId="59697E91" w:rsidR="006A35CE" w:rsidRPr="006A35CE" w:rsidRDefault="003D451A">
                          <w:r>
                            <w:rPr>
                              <w:noProof/>
                            </w:rPr>
                            <w:drawing>
                              <wp:inline distT="0" distB="0" distL="0" distR="0" wp14:anchorId="7885809E" wp14:editId="2E9D08DB">
                                <wp:extent cx="1869440" cy="11760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9440" cy="1176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A1AEF82" id="_x0000_t202" coordsize="21600,21600" o:spt="202" path="m,l,21600r21600,l21600,xe">
              <v:stroke joinstyle="miter"/>
              <v:path gradientshapeok="t" o:connecttype="rect"/>
            </v:shapetype>
            <v:shape id="Text Box 6" o:spid="_x0000_s1027" type="#_x0000_t202" style="position:absolute;margin-left:55pt;margin-top:36pt;width:161.65pt;height:99.8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" filled="f" stroked="f">
              <v:textbox style="mso-fit-shape-to-text:t">
                <w:txbxContent>
                  <w:p w14:paraId="347D4858" w14:textId="59697E91" w:rsidR="006A35CE" w:rsidRPr="006A35CE" w:rsidRDefault="003D451A">
                    <w:r>
                      <w:rPr>
                        <w:noProof/>
                      </w:rPr>
                      <w:drawing>
                        <wp:inline distT="0" distB="0" distL="0" distR="0" wp14:anchorId="7885809E" wp14:editId="2E9D08DB">
                          <wp:extent cx="1869440" cy="11760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9440" cy="1176020"/>
                                  </a:xfrm>
                                  <a:prstGeom prst="rect">
                                    <a:avLst/>
                                  </a:prstGeom>
                                  <a:noFill/>
                                  <a:ln>
                                    <a:noFill/>
                                  </a:ln>
                                </pic:spPr>
                              </pic:pic>
                            </a:graphicData>
                          </a:graphic>
                        </wp:inline>
                      </w:drawing>
                    </w:r>
                  </w:p>
                </w:txbxContent>
              </v:textbox>
              <w10:wrap anchory="page"/>
              <w10:anchorlock/>
            </v:shape>
          </w:pict>
        </mc:Fallback>
      </mc:AlternateContent>
    </w:r>
  </w:p>
  <w:p w14:paraId="4C5F546D" w14:textId="77777777" w:rsidR="006A35CE" w:rsidRDefault="006A35CE">
    <w:pPr>
      <w:pStyle w:val="Header"/>
    </w:pPr>
  </w:p>
  <w:p w14:paraId="0036B90F" w14:textId="77777777" w:rsidR="006A35CE" w:rsidRDefault="006A35CE">
    <w:pPr>
      <w:pStyle w:val="Header"/>
    </w:pPr>
  </w:p>
  <w:p w14:paraId="4E6637A9" w14:textId="77777777" w:rsidR="006A35CE" w:rsidRDefault="006A35CE">
    <w:pPr>
      <w:pStyle w:val="Header"/>
    </w:pPr>
  </w:p>
  <w:p w14:paraId="4272259D" w14:textId="77777777" w:rsidR="006A35CE" w:rsidRDefault="006A35CE">
    <w:pPr>
      <w:pStyle w:val="Header"/>
    </w:pPr>
  </w:p>
  <w:p w14:paraId="3019CA62" w14:textId="77777777" w:rsidR="006A35CE" w:rsidRDefault="006A35CE">
    <w:pPr>
      <w:pStyle w:val="Header"/>
    </w:pPr>
  </w:p>
  <w:p w14:paraId="6875DCFA" w14:textId="77777777" w:rsidR="006A35CE" w:rsidRDefault="006A35CE">
    <w:pPr>
      <w:pStyle w:val="Header"/>
    </w:pPr>
  </w:p>
  <w:p w14:paraId="0CAB58B0" w14:textId="77777777" w:rsidR="006A35CE" w:rsidRDefault="006A35CE">
    <w:pPr>
      <w:pStyle w:val="Header"/>
    </w:pPr>
  </w:p>
  <w:p w14:paraId="247600B3" w14:textId="77777777" w:rsidR="000C4D3C" w:rsidRDefault="000C4D3C">
    <w:pPr>
      <w:pStyle w:val="Header"/>
    </w:pPr>
  </w:p>
  <w:p w14:paraId="5E05A5AC" w14:textId="77777777" w:rsidR="00D82C7E" w:rsidRDefault="00D82C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CF14B" w14:textId="77777777" w:rsidR="003F09F8" w:rsidRDefault="003F09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27B2" w14:textId="223285A0" w:rsidR="003F09F8" w:rsidRPr="003F09F8" w:rsidRDefault="00065C95" w:rsidP="003F09F8">
    <w:pPr>
      <w:pStyle w:val="Header"/>
      <w:pBdr>
        <w:bottom w:val="single" w:sz="4" w:space="1" w:color="auto"/>
      </w:pBdr>
      <w:rPr>
        <w:b/>
      </w:rPr>
    </w:pPr>
    <w:r>
      <w:rPr>
        <w:b/>
        <w:noProof/>
      </w:rPr>
      <w:t>FirstName</w:t>
    </w:r>
    <w:r w:rsidR="003F09F8" w:rsidRPr="003F09F8">
      <w:rPr>
        <w:b/>
        <w:noProof/>
      </w:rPr>
      <w:t xml:space="preserve"> E </w:t>
    </w:r>
    <w:r>
      <w:rPr>
        <w:b/>
        <w:noProof/>
      </w:rPr>
      <w:t>LastName</w:t>
    </w:r>
    <w:r w:rsidR="003F09F8" w:rsidRPr="003F09F8">
      <w:rPr>
        <w:b/>
        <w:noProof/>
      </w:rPr>
      <w:t>, MD, 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9F8"/>
    <w:rsid w:val="00000B69"/>
    <w:rsid w:val="00001C9B"/>
    <w:rsid w:val="000028CB"/>
    <w:rsid w:val="000059A4"/>
    <w:rsid w:val="000112B6"/>
    <w:rsid w:val="00013491"/>
    <w:rsid w:val="00013AC1"/>
    <w:rsid w:val="000141C2"/>
    <w:rsid w:val="0001524C"/>
    <w:rsid w:val="00015829"/>
    <w:rsid w:val="00015A9B"/>
    <w:rsid w:val="00016221"/>
    <w:rsid w:val="00017D75"/>
    <w:rsid w:val="00017DFE"/>
    <w:rsid w:val="00017FC8"/>
    <w:rsid w:val="00021807"/>
    <w:rsid w:val="000235E7"/>
    <w:rsid w:val="00023A6C"/>
    <w:rsid w:val="00023BE0"/>
    <w:rsid w:val="00025E4D"/>
    <w:rsid w:val="000265A2"/>
    <w:rsid w:val="00027A68"/>
    <w:rsid w:val="000311C2"/>
    <w:rsid w:val="00032A6D"/>
    <w:rsid w:val="0003430B"/>
    <w:rsid w:val="00035560"/>
    <w:rsid w:val="00035FB5"/>
    <w:rsid w:val="00036BB9"/>
    <w:rsid w:val="00036F47"/>
    <w:rsid w:val="000374B3"/>
    <w:rsid w:val="00040881"/>
    <w:rsid w:val="00041545"/>
    <w:rsid w:val="00041DBC"/>
    <w:rsid w:val="00042D82"/>
    <w:rsid w:val="0004314C"/>
    <w:rsid w:val="0004465B"/>
    <w:rsid w:val="000473C9"/>
    <w:rsid w:val="00051AF6"/>
    <w:rsid w:val="00052040"/>
    <w:rsid w:val="000528B7"/>
    <w:rsid w:val="000557A7"/>
    <w:rsid w:val="00056DEF"/>
    <w:rsid w:val="00061ED8"/>
    <w:rsid w:val="00065C95"/>
    <w:rsid w:val="00071A32"/>
    <w:rsid w:val="00073A34"/>
    <w:rsid w:val="00076477"/>
    <w:rsid w:val="000807D7"/>
    <w:rsid w:val="00080B5C"/>
    <w:rsid w:val="00081455"/>
    <w:rsid w:val="00081859"/>
    <w:rsid w:val="00083F87"/>
    <w:rsid w:val="00084287"/>
    <w:rsid w:val="0008468A"/>
    <w:rsid w:val="00084A72"/>
    <w:rsid w:val="00084BA3"/>
    <w:rsid w:val="00085C30"/>
    <w:rsid w:val="00094D1F"/>
    <w:rsid w:val="00095255"/>
    <w:rsid w:val="00095322"/>
    <w:rsid w:val="000953E3"/>
    <w:rsid w:val="00097313"/>
    <w:rsid w:val="000A2598"/>
    <w:rsid w:val="000A3BAC"/>
    <w:rsid w:val="000A5CC8"/>
    <w:rsid w:val="000A5CEF"/>
    <w:rsid w:val="000A5F70"/>
    <w:rsid w:val="000A67DF"/>
    <w:rsid w:val="000A7CF3"/>
    <w:rsid w:val="000B46A1"/>
    <w:rsid w:val="000B4A35"/>
    <w:rsid w:val="000B6430"/>
    <w:rsid w:val="000B6D1F"/>
    <w:rsid w:val="000B7173"/>
    <w:rsid w:val="000B781B"/>
    <w:rsid w:val="000B7999"/>
    <w:rsid w:val="000C02B0"/>
    <w:rsid w:val="000C08EA"/>
    <w:rsid w:val="000C426E"/>
    <w:rsid w:val="000C4D3C"/>
    <w:rsid w:val="000C56D9"/>
    <w:rsid w:val="000C5EF3"/>
    <w:rsid w:val="000C60AD"/>
    <w:rsid w:val="000C77DD"/>
    <w:rsid w:val="000C7BBE"/>
    <w:rsid w:val="000D2F7D"/>
    <w:rsid w:val="000D6DE5"/>
    <w:rsid w:val="000E0972"/>
    <w:rsid w:val="000E2CB2"/>
    <w:rsid w:val="000F0B3C"/>
    <w:rsid w:val="000F20A9"/>
    <w:rsid w:val="000F3EC4"/>
    <w:rsid w:val="000F6226"/>
    <w:rsid w:val="00101765"/>
    <w:rsid w:val="00101D28"/>
    <w:rsid w:val="00105FF7"/>
    <w:rsid w:val="00111A08"/>
    <w:rsid w:val="0011560E"/>
    <w:rsid w:val="00115E47"/>
    <w:rsid w:val="001163CF"/>
    <w:rsid w:val="00117F9C"/>
    <w:rsid w:val="00121BB3"/>
    <w:rsid w:val="00122D52"/>
    <w:rsid w:val="00125E04"/>
    <w:rsid w:val="0012696D"/>
    <w:rsid w:val="00127376"/>
    <w:rsid w:val="00130D5D"/>
    <w:rsid w:val="001312D0"/>
    <w:rsid w:val="00134F02"/>
    <w:rsid w:val="00135116"/>
    <w:rsid w:val="001352F2"/>
    <w:rsid w:val="00135C71"/>
    <w:rsid w:val="00135CFB"/>
    <w:rsid w:val="00136B18"/>
    <w:rsid w:val="001374C6"/>
    <w:rsid w:val="00140741"/>
    <w:rsid w:val="0014397A"/>
    <w:rsid w:val="00144824"/>
    <w:rsid w:val="00145074"/>
    <w:rsid w:val="001450A0"/>
    <w:rsid w:val="00145942"/>
    <w:rsid w:val="001461A6"/>
    <w:rsid w:val="0014732A"/>
    <w:rsid w:val="0015004E"/>
    <w:rsid w:val="00150556"/>
    <w:rsid w:val="0015057E"/>
    <w:rsid w:val="00150E15"/>
    <w:rsid w:val="00151486"/>
    <w:rsid w:val="00151EB5"/>
    <w:rsid w:val="0015384A"/>
    <w:rsid w:val="00153BE1"/>
    <w:rsid w:val="00153C5A"/>
    <w:rsid w:val="00153D3F"/>
    <w:rsid w:val="0015508B"/>
    <w:rsid w:val="00155707"/>
    <w:rsid w:val="00163290"/>
    <w:rsid w:val="00165C5E"/>
    <w:rsid w:val="001703BF"/>
    <w:rsid w:val="0017058C"/>
    <w:rsid w:val="00170CA3"/>
    <w:rsid w:val="00171111"/>
    <w:rsid w:val="00172057"/>
    <w:rsid w:val="0017278A"/>
    <w:rsid w:val="00172B6A"/>
    <w:rsid w:val="00175BDC"/>
    <w:rsid w:val="00177E29"/>
    <w:rsid w:val="001821D3"/>
    <w:rsid w:val="00182582"/>
    <w:rsid w:val="001911FB"/>
    <w:rsid w:val="00194330"/>
    <w:rsid w:val="00194D24"/>
    <w:rsid w:val="00195FFA"/>
    <w:rsid w:val="00197C72"/>
    <w:rsid w:val="001A00FB"/>
    <w:rsid w:val="001A2DE7"/>
    <w:rsid w:val="001A31D2"/>
    <w:rsid w:val="001A5049"/>
    <w:rsid w:val="001A7C06"/>
    <w:rsid w:val="001B0342"/>
    <w:rsid w:val="001B0986"/>
    <w:rsid w:val="001B25B7"/>
    <w:rsid w:val="001B32A2"/>
    <w:rsid w:val="001B349B"/>
    <w:rsid w:val="001B52EB"/>
    <w:rsid w:val="001B5E37"/>
    <w:rsid w:val="001C2714"/>
    <w:rsid w:val="001C2F25"/>
    <w:rsid w:val="001C329F"/>
    <w:rsid w:val="001C59EC"/>
    <w:rsid w:val="001C6852"/>
    <w:rsid w:val="001D10E5"/>
    <w:rsid w:val="001D2DCE"/>
    <w:rsid w:val="001D411A"/>
    <w:rsid w:val="001D63B7"/>
    <w:rsid w:val="001D70EB"/>
    <w:rsid w:val="001E01FA"/>
    <w:rsid w:val="001E385B"/>
    <w:rsid w:val="001E3DA8"/>
    <w:rsid w:val="001E42DA"/>
    <w:rsid w:val="001E4D5B"/>
    <w:rsid w:val="001F04BC"/>
    <w:rsid w:val="001F2EB9"/>
    <w:rsid w:val="001F5226"/>
    <w:rsid w:val="001F6529"/>
    <w:rsid w:val="00200100"/>
    <w:rsid w:val="0020081F"/>
    <w:rsid w:val="00200B74"/>
    <w:rsid w:val="002019B4"/>
    <w:rsid w:val="002023B5"/>
    <w:rsid w:val="00202554"/>
    <w:rsid w:val="00203127"/>
    <w:rsid w:val="0020454F"/>
    <w:rsid w:val="00206302"/>
    <w:rsid w:val="00210076"/>
    <w:rsid w:val="00211766"/>
    <w:rsid w:val="00211DAF"/>
    <w:rsid w:val="00211EC7"/>
    <w:rsid w:val="00212056"/>
    <w:rsid w:val="00213172"/>
    <w:rsid w:val="00213DB7"/>
    <w:rsid w:val="002147E1"/>
    <w:rsid w:val="002150C9"/>
    <w:rsid w:val="00216A58"/>
    <w:rsid w:val="00217039"/>
    <w:rsid w:val="00217272"/>
    <w:rsid w:val="00220FBC"/>
    <w:rsid w:val="002215EA"/>
    <w:rsid w:val="002217D3"/>
    <w:rsid w:val="00223ABE"/>
    <w:rsid w:val="002241D1"/>
    <w:rsid w:val="002258F3"/>
    <w:rsid w:val="00225B39"/>
    <w:rsid w:val="00225E8D"/>
    <w:rsid w:val="00226C94"/>
    <w:rsid w:val="0023167A"/>
    <w:rsid w:val="00233836"/>
    <w:rsid w:val="00235624"/>
    <w:rsid w:val="002363A6"/>
    <w:rsid w:val="00237A95"/>
    <w:rsid w:val="00237ACF"/>
    <w:rsid w:val="002422A7"/>
    <w:rsid w:val="002438F1"/>
    <w:rsid w:val="0024428A"/>
    <w:rsid w:val="002445F3"/>
    <w:rsid w:val="0024533A"/>
    <w:rsid w:val="00246CA0"/>
    <w:rsid w:val="00247BFA"/>
    <w:rsid w:val="00251070"/>
    <w:rsid w:val="00251FAC"/>
    <w:rsid w:val="00253523"/>
    <w:rsid w:val="0025524C"/>
    <w:rsid w:val="00256326"/>
    <w:rsid w:val="002563B8"/>
    <w:rsid w:val="00257BD6"/>
    <w:rsid w:val="002601DF"/>
    <w:rsid w:val="0026021B"/>
    <w:rsid w:val="00261D51"/>
    <w:rsid w:val="00264877"/>
    <w:rsid w:val="0026530A"/>
    <w:rsid w:val="002668DE"/>
    <w:rsid w:val="00270D13"/>
    <w:rsid w:val="00270E2D"/>
    <w:rsid w:val="002720FE"/>
    <w:rsid w:val="00272A17"/>
    <w:rsid w:val="00280114"/>
    <w:rsid w:val="00280579"/>
    <w:rsid w:val="00281084"/>
    <w:rsid w:val="00282234"/>
    <w:rsid w:val="002823C0"/>
    <w:rsid w:val="00284E47"/>
    <w:rsid w:val="00285D37"/>
    <w:rsid w:val="00286073"/>
    <w:rsid w:val="0028638C"/>
    <w:rsid w:val="00286949"/>
    <w:rsid w:val="00286CD6"/>
    <w:rsid w:val="00290F5B"/>
    <w:rsid w:val="002939B8"/>
    <w:rsid w:val="00293EE4"/>
    <w:rsid w:val="00294475"/>
    <w:rsid w:val="0029493C"/>
    <w:rsid w:val="002950D4"/>
    <w:rsid w:val="0029654D"/>
    <w:rsid w:val="0029776A"/>
    <w:rsid w:val="00297ABC"/>
    <w:rsid w:val="002A01E2"/>
    <w:rsid w:val="002A132F"/>
    <w:rsid w:val="002A6DBC"/>
    <w:rsid w:val="002B0D4D"/>
    <w:rsid w:val="002B23BD"/>
    <w:rsid w:val="002B2922"/>
    <w:rsid w:val="002B34C4"/>
    <w:rsid w:val="002B40BF"/>
    <w:rsid w:val="002B699C"/>
    <w:rsid w:val="002B7370"/>
    <w:rsid w:val="002C12F1"/>
    <w:rsid w:val="002C17A6"/>
    <w:rsid w:val="002C24BD"/>
    <w:rsid w:val="002C27D7"/>
    <w:rsid w:val="002C4260"/>
    <w:rsid w:val="002C46D8"/>
    <w:rsid w:val="002C4EBD"/>
    <w:rsid w:val="002C5102"/>
    <w:rsid w:val="002C5141"/>
    <w:rsid w:val="002C67FA"/>
    <w:rsid w:val="002C76FF"/>
    <w:rsid w:val="002C7951"/>
    <w:rsid w:val="002D06A3"/>
    <w:rsid w:val="002D2BCD"/>
    <w:rsid w:val="002D3429"/>
    <w:rsid w:val="002D3A21"/>
    <w:rsid w:val="002D7054"/>
    <w:rsid w:val="002D73F6"/>
    <w:rsid w:val="002D7414"/>
    <w:rsid w:val="002D7B27"/>
    <w:rsid w:val="002E2077"/>
    <w:rsid w:val="002E2890"/>
    <w:rsid w:val="002E329E"/>
    <w:rsid w:val="002E3D0F"/>
    <w:rsid w:val="002E633A"/>
    <w:rsid w:val="002E63E5"/>
    <w:rsid w:val="002E755A"/>
    <w:rsid w:val="002F0279"/>
    <w:rsid w:val="002F0D78"/>
    <w:rsid w:val="002F0F68"/>
    <w:rsid w:val="002F310B"/>
    <w:rsid w:val="002F3B10"/>
    <w:rsid w:val="002F45A1"/>
    <w:rsid w:val="002F55FB"/>
    <w:rsid w:val="002F7FA2"/>
    <w:rsid w:val="00300217"/>
    <w:rsid w:val="0030135E"/>
    <w:rsid w:val="003029FC"/>
    <w:rsid w:val="00303530"/>
    <w:rsid w:val="00303C80"/>
    <w:rsid w:val="00303CFE"/>
    <w:rsid w:val="003047FB"/>
    <w:rsid w:val="003057A4"/>
    <w:rsid w:val="00310F89"/>
    <w:rsid w:val="00311572"/>
    <w:rsid w:val="00311FAF"/>
    <w:rsid w:val="003146CD"/>
    <w:rsid w:val="00314B91"/>
    <w:rsid w:val="003156C5"/>
    <w:rsid w:val="0031575D"/>
    <w:rsid w:val="00315B91"/>
    <w:rsid w:val="003170A3"/>
    <w:rsid w:val="00317B16"/>
    <w:rsid w:val="0032069B"/>
    <w:rsid w:val="00322A1E"/>
    <w:rsid w:val="00323138"/>
    <w:rsid w:val="00325E50"/>
    <w:rsid w:val="00326E66"/>
    <w:rsid w:val="0032710F"/>
    <w:rsid w:val="00332F4F"/>
    <w:rsid w:val="00333BBC"/>
    <w:rsid w:val="00333DF8"/>
    <w:rsid w:val="00335AE7"/>
    <w:rsid w:val="003360E8"/>
    <w:rsid w:val="00336113"/>
    <w:rsid w:val="00336B41"/>
    <w:rsid w:val="00336FF8"/>
    <w:rsid w:val="00340BDE"/>
    <w:rsid w:val="00343792"/>
    <w:rsid w:val="00343E4E"/>
    <w:rsid w:val="00345666"/>
    <w:rsid w:val="00345CB9"/>
    <w:rsid w:val="0034607E"/>
    <w:rsid w:val="00347EC6"/>
    <w:rsid w:val="00351AE9"/>
    <w:rsid w:val="00352A9C"/>
    <w:rsid w:val="00354C12"/>
    <w:rsid w:val="00361D3B"/>
    <w:rsid w:val="003627B5"/>
    <w:rsid w:val="00366835"/>
    <w:rsid w:val="003668AF"/>
    <w:rsid w:val="0036704B"/>
    <w:rsid w:val="003672C4"/>
    <w:rsid w:val="003675D3"/>
    <w:rsid w:val="00367FE7"/>
    <w:rsid w:val="00372CE0"/>
    <w:rsid w:val="00373F7A"/>
    <w:rsid w:val="00374844"/>
    <w:rsid w:val="00377E4A"/>
    <w:rsid w:val="00382B70"/>
    <w:rsid w:val="00383D2B"/>
    <w:rsid w:val="00385005"/>
    <w:rsid w:val="00385561"/>
    <w:rsid w:val="003905D5"/>
    <w:rsid w:val="00390B92"/>
    <w:rsid w:val="0039126A"/>
    <w:rsid w:val="00391ADC"/>
    <w:rsid w:val="00392561"/>
    <w:rsid w:val="003933E3"/>
    <w:rsid w:val="00395B10"/>
    <w:rsid w:val="00395DFA"/>
    <w:rsid w:val="0039605F"/>
    <w:rsid w:val="00397622"/>
    <w:rsid w:val="003A072E"/>
    <w:rsid w:val="003A0873"/>
    <w:rsid w:val="003A0EA4"/>
    <w:rsid w:val="003A18BE"/>
    <w:rsid w:val="003A20FD"/>
    <w:rsid w:val="003A21A7"/>
    <w:rsid w:val="003A405D"/>
    <w:rsid w:val="003A4A84"/>
    <w:rsid w:val="003A6793"/>
    <w:rsid w:val="003B0BCC"/>
    <w:rsid w:val="003B0E52"/>
    <w:rsid w:val="003B256F"/>
    <w:rsid w:val="003B2813"/>
    <w:rsid w:val="003B4E0A"/>
    <w:rsid w:val="003B4E43"/>
    <w:rsid w:val="003B5BC0"/>
    <w:rsid w:val="003B72D8"/>
    <w:rsid w:val="003C1F73"/>
    <w:rsid w:val="003C22DC"/>
    <w:rsid w:val="003C2D81"/>
    <w:rsid w:val="003C39F0"/>
    <w:rsid w:val="003C5FA7"/>
    <w:rsid w:val="003C612A"/>
    <w:rsid w:val="003D0BD6"/>
    <w:rsid w:val="003D13B3"/>
    <w:rsid w:val="003D1A13"/>
    <w:rsid w:val="003D1E47"/>
    <w:rsid w:val="003D3486"/>
    <w:rsid w:val="003D451A"/>
    <w:rsid w:val="003D481F"/>
    <w:rsid w:val="003D4858"/>
    <w:rsid w:val="003D5569"/>
    <w:rsid w:val="003D5F3F"/>
    <w:rsid w:val="003E0B7D"/>
    <w:rsid w:val="003E4520"/>
    <w:rsid w:val="003F09F8"/>
    <w:rsid w:val="003F123C"/>
    <w:rsid w:val="003F17B2"/>
    <w:rsid w:val="003F429C"/>
    <w:rsid w:val="003F67FD"/>
    <w:rsid w:val="003F7375"/>
    <w:rsid w:val="003F7932"/>
    <w:rsid w:val="00400764"/>
    <w:rsid w:val="00400C85"/>
    <w:rsid w:val="00401B47"/>
    <w:rsid w:val="00404A52"/>
    <w:rsid w:val="00405418"/>
    <w:rsid w:val="00405482"/>
    <w:rsid w:val="00405D63"/>
    <w:rsid w:val="004063C0"/>
    <w:rsid w:val="00412129"/>
    <w:rsid w:val="00417A6E"/>
    <w:rsid w:val="00417B76"/>
    <w:rsid w:val="004201F1"/>
    <w:rsid w:val="0042089F"/>
    <w:rsid w:val="004218EE"/>
    <w:rsid w:val="004220FC"/>
    <w:rsid w:val="00422728"/>
    <w:rsid w:val="00422879"/>
    <w:rsid w:val="00427571"/>
    <w:rsid w:val="004313DE"/>
    <w:rsid w:val="004322F6"/>
    <w:rsid w:val="004329C3"/>
    <w:rsid w:val="004344FF"/>
    <w:rsid w:val="00435F96"/>
    <w:rsid w:val="00436CEF"/>
    <w:rsid w:val="00437043"/>
    <w:rsid w:val="00437208"/>
    <w:rsid w:val="00443417"/>
    <w:rsid w:val="00443EAF"/>
    <w:rsid w:val="0044428B"/>
    <w:rsid w:val="00445438"/>
    <w:rsid w:val="004462E1"/>
    <w:rsid w:val="00446890"/>
    <w:rsid w:val="00452C20"/>
    <w:rsid w:val="00453E1B"/>
    <w:rsid w:val="00460B9B"/>
    <w:rsid w:val="004616ED"/>
    <w:rsid w:val="00462A57"/>
    <w:rsid w:val="00464A35"/>
    <w:rsid w:val="0046525A"/>
    <w:rsid w:val="004658A0"/>
    <w:rsid w:val="004718F2"/>
    <w:rsid w:val="0047280D"/>
    <w:rsid w:val="00472D42"/>
    <w:rsid w:val="0047344A"/>
    <w:rsid w:val="00474047"/>
    <w:rsid w:val="0047574C"/>
    <w:rsid w:val="004765E9"/>
    <w:rsid w:val="00480305"/>
    <w:rsid w:val="004811B8"/>
    <w:rsid w:val="0048189A"/>
    <w:rsid w:val="00482795"/>
    <w:rsid w:val="00482DE7"/>
    <w:rsid w:val="00484C1E"/>
    <w:rsid w:val="00486B32"/>
    <w:rsid w:val="00487EF8"/>
    <w:rsid w:val="00490FF0"/>
    <w:rsid w:val="004913A4"/>
    <w:rsid w:val="00491A21"/>
    <w:rsid w:val="0049393A"/>
    <w:rsid w:val="004943BF"/>
    <w:rsid w:val="0049504B"/>
    <w:rsid w:val="004966F9"/>
    <w:rsid w:val="00496BB9"/>
    <w:rsid w:val="00497AAB"/>
    <w:rsid w:val="004A012E"/>
    <w:rsid w:val="004A1E8F"/>
    <w:rsid w:val="004A4238"/>
    <w:rsid w:val="004A7604"/>
    <w:rsid w:val="004B2314"/>
    <w:rsid w:val="004B32F2"/>
    <w:rsid w:val="004B3D28"/>
    <w:rsid w:val="004B58D4"/>
    <w:rsid w:val="004B60AA"/>
    <w:rsid w:val="004B6144"/>
    <w:rsid w:val="004B7245"/>
    <w:rsid w:val="004B75A3"/>
    <w:rsid w:val="004B76AE"/>
    <w:rsid w:val="004B7F20"/>
    <w:rsid w:val="004C0043"/>
    <w:rsid w:val="004C0549"/>
    <w:rsid w:val="004C0DE7"/>
    <w:rsid w:val="004C39A2"/>
    <w:rsid w:val="004C5183"/>
    <w:rsid w:val="004C6FAE"/>
    <w:rsid w:val="004C7171"/>
    <w:rsid w:val="004C74C3"/>
    <w:rsid w:val="004D0EFD"/>
    <w:rsid w:val="004D1DD6"/>
    <w:rsid w:val="004D21FE"/>
    <w:rsid w:val="004D2B88"/>
    <w:rsid w:val="004D2EEC"/>
    <w:rsid w:val="004D33ED"/>
    <w:rsid w:val="004D4D3D"/>
    <w:rsid w:val="004D5290"/>
    <w:rsid w:val="004D5CB6"/>
    <w:rsid w:val="004D6ECF"/>
    <w:rsid w:val="004D6F54"/>
    <w:rsid w:val="004D75B4"/>
    <w:rsid w:val="004D7601"/>
    <w:rsid w:val="004E043A"/>
    <w:rsid w:val="004E07FE"/>
    <w:rsid w:val="004E13F5"/>
    <w:rsid w:val="004E27CB"/>
    <w:rsid w:val="004E3994"/>
    <w:rsid w:val="004E6514"/>
    <w:rsid w:val="004F2EE5"/>
    <w:rsid w:val="004F4B50"/>
    <w:rsid w:val="004F5A4C"/>
    <w:rsid w:val="004F62AE"/>
    <w:rsid w:val="004F633B"/>
    <w:rsid w:val="0050171F"/>
    <w:rsid w:val="005018C9"/>
    <w:rsid w:val="00503AF1"/>
    <w:rsid w:val="00504218"/>
    <w:rsid w:val="00504742"/>
    <w:rsid w:val="00506D84"/>
    <w:rsid w:val="00506E6F"/>
    <w:rsid w:val="00507FE1"/>
    <w:rsid w:val="005105C0"/>
    <w:rsid w:val="00514122"/>
    <w:rsid w:val="005141F4"/>
    <w:rsid w:val="005143DD"/>
    <w:rsid w:val="0051488C"/>
    <w:rsid w:val="00514FE6"/>
    <w:rsid w:val="0051509E"/>
    <w:rsid w:val="005165E7"/>
    <w:rsid w:val="00517BB8"/>
    <w:rsid w:val="00517DE6"/>
    <w:rsid w:val="00521F6C"/>
    <w:rsid w:val="00523327"/>
    <w:rsid w:val="00526C1D"/>
    <w:rsid w:val="005274D3"/>
    <w:rsid w:val="005307D2"/>
    <w:rsid w:val="00532DE9"/>
    <w:rsid w:val="00532E58"/>
    <w:rsid w:val="005405B0"/>
    <w:rsid w:val="005405D8"/>
    <w:rsid w:val="00540AD8"/>
    <w:rsid w:val="00542CA2"/>
    <w:rsid w:val="005440A3"/>
    <w:rsid w:val="005443BC"/>
    <w:rsid w:val="00546280"/>
    <w:rsid w:val="0054696E"/>
    <w:rsid w:val="00546974"/>
    <w:rsid w:val="005470C1"/>
    <w:rsid w:val="00547FC6"/>
    <w:rsid w:val="00551A7A"/>
    <w:rsid w:val="00553F80"/>
    <w:rsid w:val="0055603B"/>
    <w:rsid w:val="005602E3"/>
    <w:rsid w:val="005610F5"/>
    <w:rsid w:val="00561426"/>
    <w:rsid w:val="00562376"/>
    <w:rsid w:val="005627ED"/>
    <w:rsid w:val="005660A2"/>
    <w:rsid w:val="005664CA"/>
    <w:rsid w:val="005703C5"/>
    <w:rsid w:val="00572084"/>
    <w:rsid w:val="00572484"/>
    <w:rsid w:val="00574330"/>
    <w:rsid w:val="00574746"/>
    <w:rsid w:val="00574B92"/>
    <w:rsid w:val="005750DE"/>
    <w:rsid w:val="0057519C"/>
    <w:rsid w:val="005812BE"/>
    <w:rsid w:val="0058273B"/>
    <w:rsid w:val="00583763"/>
    <w:rsid w:val="00587A41"/>
    <w:rsid w:val="005940A4"/>
    <w:rsid w:val="00594256"/>
    <w:rsid w:val="00594435"/>
    <w:rsid w:val="005959DD"/>
    <w:rsid w:val="0059635A"/>
    <w:rsid w:val="00597F6E"/>
    <w:rsid w:val="005A02C1"/>
    <w:rsid w:val="005A2388"/>
    <w:rsid w:val="005A2813"/>
    <w:rsid w:val="005A3405"/>
    <w:rsid w:val="005A3BA8"/>
    <w:rsid w:val="005A4DAF"/>
    <w:rsid w:val="005A7503"/>
    <w:rsid w:val="005B1AF5"/>
    <w:rsid w:val="005B1CFE"/>
    <w:rsid w:val="005B26F3"/>
    <w:rsid w:val="005B626A"/>
    <w:rsid w:val="005B7C34"/>
    <w:rsid w:val="005C0C86"/>
    <w:rsid w:val="005C17EC"/>
    <w:rsid w:val="005C1972"/>
    <w:rsid w:val="005C336D"/>
    <w:rsid w:val="005C3660"/>
    <w:rsid w:val="005C69C7"/>
    <w:rsid w:val="005C6D06"/>
    <w:rsid w:val="005C6FDC"/>
    <w:rsid w:val="005D09D8"/>
    <w:rsid w:val="005D1D70"/>
    <w:rsid w:val="005D2166"/>
    <w:rsid w:val="005D2646"/>
    <w:rsid w:val="005D3C6B"/>
    <w:rsid w:val="005D4844"/>
    <w:rsid w:val="005D6656"/>
    <w:rsid w:val="005D6CB5"/>
    <w:rsid w:val="005D7E11"/>
    <w:rsid w:val="005D7E5D"/>
    <w:rsid w:val="005E1AC3"/>
    <w:rsid w:val="005E296D"/>
    <w:rsid w:val="005E57DF"/>
    <w:rsid w:val="005E6406"/>
    <w:rsid w:val="005E6B17"/>
    <w:rsid w:val="005F348C"/>
    <w:rsid w:val="005F3FA1"/>
    <w:rsid w:val="005F6762"/>
    <w:rsid w:val="006014CE"/>
    <w:rsid w:val="006016CF"/>
    <w:rsid w:val="00601BDB"/>
    <w:rsid w:val="0060287C"/>
    <w:rsid w:val="00602E5A"/>
    <w:rsid w:val="0060427D"/>
    <w:rsid w:val="00604902"/>
    <w:rsid w:val="00604A1C"/>
    <w:rsid w:val="0060534D"/>
    <w:rsid w:val="0060596C"/>
    <w:rsid w:val="00607A3B"/>
    <w:rsid w:val="00607DB3"/>
    <w:rsid w:val="00610F00"/>
    <w:rsid w:val="00611F54"/>
    <w:rsid w:val="006123EE"/>
    <w:rsid w:val="00613254"/>
    <w:rsid w:val="00613BCB"/>
    <w:rsid w:val="00613CD4"/>
    <w:rsid w:val="006151DF"/>
    <w:rsid w:val="00615875"/>
    <w:rsid w:val="00615EA7"/>
    <w:rsid w:val="00616A75"/>
    <w:rsid w:val="00616C44"/>
    <w:rsid w:val="006204C7"/>
    <w:rsid w:val="00620785"/>
    <w:rsid w:val="00622023"/>
    <w:rsid w:val="006228F6"/>
    <w:rsid w:val="00622D43"/>
    <w:rsid w:val="006235EA"/>
    <w:rsid w:val="0062381F"/>
    <w:rsid w:val="0062480C"/>
    <w:rsid w:val="00626DEE"/>
    <w:rsid w:val="00631BD8"/>
    <w:rsid w:val="00633381"/>
    <w:rsid w:val="00634878"/>
    <w:rsid w:val="00635621"/>
    <w:rsid w:val="00635FFF"/>
    <w:rsid w:val="00637162"/>
    <w:rsid w:val="006373C2"/>
    <w:rsid w:val="00637E00"/>
    <w:rsid w:val="00637E7C"/>
    <w:rsid w:val="00640092"/>
    <w:rsid w:val="00645169"/>
    <w:rsid w:val="00645EEB"/>
    <w:rsid w:val="00646E79"/>
    <w:rsid w:val="00646F11"/>
    <w:rsid w:val="006479D3"/>
    <w:rsid w:val="00647EE3"/>
    <w:rsid w:val="00650CBD"/>
    <w:rsid w:val="00652B1D"/>
    <w:rsid w:val="00652E7F"/>
    <w:rsid w:val="00652FDE"/>
    <w:rsid w:val="00655B31"/>
    <w:rsid w:val="006570CA"/>
    <w:rsid w:val="00662744"/>
    <w:rsid w:val="00663B2F"/>
    <w:rsid w:val="0066682F"/>
    <w:rsid w:val="00667AAD"/>
    <w:rsid w:val="00667DAA"/>
    <w:rsid w:val="006701A9"/>
    <w:rsid w:val="00672490"/>
    <w:rsid w:val="00673BC4"/>
    <w:rsid w:val="00673D69"/>
    <w:rsid w:val="00673FFB"/>
    <w:rsid w:val="006748DC"/>
    <w:rsid w:val="006751E0"/>
    <w:rsid w:val="00675694"/>
    <w:rsid w:val="00675C1E"/>
    <w:rsid w:val="00680592"/>
    <w:rsid w:val="0068116C"/>
    <w:rsid w:val="00681226"/>
    <w:rsid w:val="00681547"/>
    <w:rsid w:val="00681593"/>
    <w:rsid w:val="006872F0"/>
    <w:rsid w:val="00690C3A"/>
    <w:rsid w:val="00691093"/>
    <w:rsid w:val="0069620D"/>
    <w:rsid w:val="00697999"/>
    <w:rsid w:val="006A111B"/>
    <w:rsid w:val="006A35CE"/>
    <w:rsid w:val="006A35E4"/>
    <w:rsid w:val="006A3A51"/>
    <w:rsid w:val="006A43DD"/>
    <w:rsid w:val="006A4D0C"/>
    <w:rsid w:val="006A50BB"/>
    <w:rsid w:val="006A5AC7"/>
    <w:rsid w:val="006A72E0"/>
    <w:rsid w:val="006B10EC"/>
    <w:rsid w:val="006B38CB"/>
    <w:rsid w:val="006B404C"/>
    <w:rsid w:val="006B43AC"/>
    <w:rsid w:val="006B55C6"/>
    <w:rsid w:val="006B6781"/>
    <w:rsid w:val="006C2B81"/>
    <w:rsid w:val="006C36CA"/>
    <w:rsid w:val="006C379F"/>
    <w:rsid w:val="006C3AB5"/>
    <w:rsid w:val="006C432A"/>
    <w:rsid w:val="006C7EBB"/>
    <w:rsid w:val="006D05C1"/>
    <w:rsid w:val="006D0D33"/>
    <w:rsid w:val="006D19CC"/>
    <w:rsid w:val="006D1E5A"/>
    <w:rsid w:val="006D34E7"/>
    <w:rsid w:val="006D3744"/>
    <w:rsid w:val="006D472E"/>
    <w:rsid w:val="006D4853"/>
    <w:rsid w:val="006D4CFE"/>
    <w:rsid w:val="006D5254"/>
    <w:rsid w:val="006D5711"/>
    <w:rsid w:val="006E1206"/>
    <w:rsid w:val="006E1303"/>
    <w:rsid w:val="006E1DA2"/>
    <w:rsid w:val="006E2BCB"/>
    <w:rsid w:val="006E2C94"/>
    <w:rsid w:val="006E3886"/>
    <w:rsid w:val="006E5149"/>
    <w:rsid w:val="006F040E"/>
    <w:rsid w:val="006F174C"/>
    <w:rsid w:val="006F2129"/>
    <w:rsid w:val="006F493C"/>
    <w:rsid w:val="006F4F8D"/>
    <w:rsid w:val="006F6659"/>
    <w:rsid w:val="006F7D00"/>
    <w:rsid w:val="0070186E"/>
    <w:rsid w:val="00702B8F"/>
    <w:rsid w:val="00704967"/>
    <w:rsid w:val="00705228"/>
    <w:rsid w:val="0070585F"/>
    <w:rsid w:val="007066BD"/>
    <w:rsid w:val="0071120C"/>
    <w:rsid w:val="00711314"/>
    <w:rsid w:val="007142E6"/>
    <w:rsid w:val="00714EB0"/>
    <w:rsid w:val="00714FA5"/>
    <w:rsid w:val="007205D6"/>
    <w:rsid w:val="00721077"/>
    <w:rsid w:val="0072381B"/>
    <w:rsid w:val="00726890"/>
    <w:rsid w:val="00726F64"/>
    <w:rsid w:val="007279E6"/>
    <w:rsid w:val="00727A3A"/>
    <w:rsid w:val="00727BA4"/>
    <w:rsid w:val="00731853"/>
    <w:rsid w:val="00731CAC"/>
    <w:rsid w:val="00732879"/>
    <w:rsid w:val="0073305C"/>
    <w:rsid w:val="00737745"/>
    <w:rsid w:val="00737C01"/>
    <w:rsid w:val="00740200"/>
    <w:rsid w:val="00741C0D"/>
    <w:rsid w:val="00742405"/>
    <w:rsid w:val="00744117"/>
    <w:rsid w:val="00745FFF"/>
    <w:rsid w:val="00746965"/>
    <w:rsid w:val="00752464"/>
    <w:rsid w:val="00754797"/>
    <w:rsid w:val="00755C4E"/>
    <w:rsid w:val="007606D7"/>
    <w:rsid w:val="0076163E"/>
    <w:rsid w:val="00762153"/>
    <w:rsid w:val="007631C5"/>
    <w:rsid w:val="00764273"/>
    <w:rsid w:val="0076473B"/>
    <w:rsid w:val="00767962"/>
    <w:rsid w:val="0077018F"/>
    <w:rsid w:val="00770C0B"/>
    <w:rsid w:val="00770EA4"/>
    <w:rsid w:val="0077354B"/>
    <w:rsid w:val="00773A23"/>
    <w:rsid w:val="00773C37"/>
    <w:rsid w:val="007762CD"/>
    <w:rsid w:val="0077793B"/>
    <w:rsid w:val="00777BF4"/>
    <w:rsid w:val="007817EA"/>
    <w:rsid w:val="0078233A"/>
    <w:rsid w:val="00784343"/>
    <w:rsid w:val="00784883"/>
    <w:rsid w:val="00786DAB"/>
    <w:rsid w:val="00791563"/>
    <w:rsid w:val="00791A54"/>
    <w:rsid w:val="00793A34"/>
    <w:rsid w:val="00797E43"/>
    <w:rsid w:val="00797F0D"/>
    <w:rsid w:val="00797F68"/>
    <w:rsid w:val="007A0086"/>
    <w:rsid w:val="007A1967"/>
    <w:rsid w:val="007A2660"/>
    <w:rsid w:val="007A324C"/>
    <w:rsid w:val="007A3265"/>
    <w:rsid w:val="007A476E"/>
    <w:rsid w:val="007A74FD"/>
    <w:rsid w:val="007B17AC"/>
    <w:rsid w:val="007B2EA1"/>
    <w:rsid w:val="007B2F27"/>
    <w:rsid w:val="007B55B7"/>
    <w:rsid w:val="007B6B62"/>
    <w:rsid w:val="007B79FA"/>
    <w:rsid w:val="007C19BC"/>
    <w:rsid w:val="007C4AE7"/>
    <w:rsid w:val="007C4C13"/>
    <w:rsid w:val="007C5C34"/>
    <w:rsid w:val="007D300A"/>
    <w:rsid w:val="007D3089"/>
    <w:rsid w:val="007D401B"/>
    <w:rsid w:val="007D4518"/>
    <w:rsid w:val="007E0BC7"/>
    <w:rsid w:val="007E139F"/>
    <w:rsid w:val="007E1B11"/>
    <w:rsid w:val="007E1DFB"/>
    <w:rsid w:val="007E1F45"/>
    <w:rsid w:val="007E22DB"/>
    <w:rsid w:val="007E2E6E"/>
    <w:rsid w:val="007E30AE"/>
    <w:rsid w:val="007E5BD6"/>
    <w:rsid w:val="007E5E7F"/>
    <w:rsid w:val="007E6455"/>
    <w:rsid w:val="007E6E56"/>
    <w:rsid w:val="007E7862"/>
    <w:rsid w:val="007F0149"/>
    <w:rsid w:val="007F087E"/>
    <w:rsid w:val="007F0DB6"/>
    <w:rsid w:val="007F16C7"/>
    <w:rsid w:val="007F1BE2"/>
    <w:rsid w:val="007F7DC3"/>
    <w:rsid w:val="008029E2"/>
    <w:rsid w:val="008031CD"/>
    <w:rsid w:val="008051F4"/>
    <w:rsid w:val="00805B59"/>
    <w:rsid w:val="00806562"/>
    <w:rsid w:val="00807552"/>
    <w:rsid w:val="0081156A"/>
    <w:rsid w:val="00812999"/>
    <w:rsid w:val="00814899"/>
    <w:rsid w:val="00817F99"/>
    <w:rsid w:val="0082134D"/>
    <w:rsid w:val="0082508F"/>
    <w:rsid w:val="0082543E"/>
    <w:rsid w:val="00825521"/>
    <w:rsid w:val="00825B42"/>
    <w:rsid w:val="00826701"/>
    <w:rsid w:val="008267C4"/>
    <w:rsid w:val="00830B41"/>
    <w:rsid w:val="008316C1"/>
    <w:rsid w:val="00831E0B"/>
    <w:rsid w:val="00831E58"/>
    <w:rsid w:val="008331CD"/>
    <w:rsid w:val="008338B0"/>
    <w:rsid w:val="00834FDB"/>
    <w:rsid w:val="0083672D"/>
    <w:rsid w:val="00836955"/>
    <w:rsid w:val="00842BBE"/>
    <w:rsid w:val="00844931"/>
    <w:rsid w:val="0084548B"/>
    <w:rsid w:val="008458CD"/>
    <w:rsid w:val="00845C7A"/>
    <w:rsid w:val="00845CEC"/>
    <w:rsid w:val="0084671C"/>
    <w:rsid w:val="00847437"/>
    <w:rsid w:val="0085022A"/>
    <w:rsid w:val="0085025C"/>
    <w:rsid w:val="00850D17"/>
    <w:rsid w:val="00850FB0"/>
    <w:rsid w:val="00852509"/>
    <w:rsid w:val="008538D6"/>
    <w:rsid w:val="00855990"/>
    <w:rsid w:val="00855EC3"/>
    <w:rsid w:val="00856A03"/>
    <w:rsid w:val="00857231"/>
    <w:rsid w:val="00862192"/>
    <w:rsid w:val="00862831"/>
    <w:rsid w:val="00864750"/>
    <w:rsid w:val="00864F04"/>
    <w:rsid w:val="00870854"/>
    <w:rsid w:val="00872A08"/>
    <w:rsid w:val="0087525B"/>
    <w:rsid w:val="00876D52"/>
    <w:rsid w:val="00877C7A"/>
    <w:rsid w:val="00881BAB"/>
    <w:rsid w:val="00885628"/>
    <w:rsid w:val="008860F4"/>
    <w:rsid w:val="00886B00"/>
    <w:rsid w:val="00886CC4"/>
    <w:rsid w:val="0089003D"/>
    <w:rsid w:val="00890C5E"/>
    <w:rsid w:val="0089112C"/>
    <w:rsid w:val="00894C92"/>
    <w:rsid w:val="00894E3F"/>
    <w:rsid w:val="008952C0"/>
    <w:rsid w:val="008A168D"/>
    <w:rsid w:val="008A1E24"/>
    <w:rsid w:val="008A2444"/>
    <w:rsid w:val="008A28E7"/>
    <w:rsid w:val="008A4691"/>
    <w:rsid w:val="008A64ED"/>
    <w:rsid w:val="008A64EF"/>
    <w:rsid w:val="008B38EA"/>
    <w:rsid w:val="008B54B1"/>
    <w:rsid w:val="008B6191"/>
    <w:rsid w:val="008B6EA0"/>
    <w:rsid w:val="008C10A1"/>
    <w:rsid w:val="008C1B63"/>
    <w:rsid w:val="008C3752"/>
    <w:rsid w:val="008C3C45"/>
    <w:rsid w:val="008C58DA"/>
    <w:rsid w:val="008C7937"/>
    <w:rsid w:val="008D0379"/>
    <w:rsid w:val="008D08B7"/>
    <w:rsid w:val="008D17EB"/>
    <w:rsid w:val="008D1952"/>
    <w:rsid w:val="008D195A"/>
    <w:rsid w:val="008D1D1A"/>
    <w:rsid w:val="008D256B"/>
    <w:rsid w:val="008D3CAE"/>
    <w:rsid w:val="008D45A5"/>
    <w:rsid w:val="008D46CD"/>
    <w:rsid w:val="008D7157"/>
    <w:rsid w:val="008D7309"/>
    <w:rsid w:val="008D747D"/>
    <w:rsid w:val="008D762F"/>
    <w:rsid w:val="008D7E2E"/>
    <w:rsid w:val="008E12E5"/>
    <w:rsid w:val="008E2C30"/>
    <w:rsid w:val="008E3680"/>
    <w:rsid w:val="008E3C98"/>
    <w:rsid w:val="008E43BA"/>
    <w:rsid w:val="008E45DA"/>
    <w:rsid w:val="008E48B4"/>
    <w:rsid w:val="008E7913"/>
    <w:rsid w:val="008F130F"/>
    <w:rsid w:val="008F1F98"/>
    <w:rsid w:val="008F2F0F"/>
    <w:rsid w:val="008F4103"/>
    <w:rsid w:val="008F682A"/>
    <w:rsid w:val="008F7341"/>
    <w:rsid w:val="00901D22"/>
    <w:rsid w:val="009047CE"/>
    <w:rsid w:val="00904CC9"/>
    <w:rsid w:val="0090607F"/>
    <w:rsid w:val="009069BB"/>
    <w:rsid w:val="00913BA8"/>
    <w:rsid w:val="00913F3E"/>
    <w:rsid w:val="0091459C"/>
    <w:rsid w:val="00915E0A"/>
    <w:rsid w:val="00920206"/>
    <w:rsid w:val="00920DA8"/>
    <w:rsid w:val="00926964"/>
    <w:rsid w:val="00927781"/>
    <w:rsid w:val="00930E8C"/>
    <w:rsid w:val="00932438"/>
    <w:rsid w:val="009331E6"/>
    <w:rsid w:val="00933A69"/>
    <w:rsid w:val="009342B6"/>
    <w:rsid w:val="00934855"/>
    <w:rsid w:val="00937FA3"/>
    <w:rsid w:val="00940250"/>
    <w:rsid w:val="00940FD6"/>
    <w:rsid w:val="0094106E"/>
    <w:rsid w:val="009415A3"/>
    <w:rsid w:val="0094334C"/>
    <w:rsid w:val="00944934"/>
    <w:rsid w:val="00944BBD"/>
    <w:rsid w:val="00947748"/>
    <w:rsid w:val="009508F4"/>
    <w:rsid w:val="00954951"/>
    <w:rsid w:val="00954F4D"/>
    <w:rsid w:val="0095586B"/>
    <w:rsid w:val="0095626A"/>
    <w:rsid w:val="009608B1"/>
    <w:rsid w:val="00961487"/>
    <w:rsid w:val="00964353"/>
    <w:rsid w:val="00967B03"/>
    <w:rsid w:val="00970623"/>
    <w:rsid w:val="009709C0"/>
    <w:rsid w:val="009710AC"/>
    <w:rsid w:val="009711F8"/>
    <w:rsid w:val="009715BB"/>
    <w:rsid w:val="0097284C"/>
    <w:rsid w:val="00972CE2"/>
    <w:rsid w:val="0097353A"/>
    <w:rsid w:val="00976839"/>
    <w:rsid w:val="00980067"/>
    <w:rsid w:val="009804A1"/>
    <w:rsid w:val="0098291E"/>
    <w:rsid w:val="00983C0E"/>
    <w:rsid w:val="00984052"/>
    <w:rsid w:val="00986207"/>
    <w:rsid w:val="009918A6"/>
    <w:rsid w:val="009920FC"/>
    <w:rsid w:val="009935FB"/>
    <w:rsid w:val="0099515E"/>
    <w:rsid w:val="00995E5F"/>
    <w:rsid w:val="009961E3"/>
    <w:rsid w:val="009978DA"/>
    <w:rsid w:val="009A0192"/>
    <w:rsid w:val="009A109C"/>
    <w:rsid w:val="009A3144"/>
    <w:rsid w:val="009A414F"/>
    <w:rsid w:val="009A499D"/>
    <w:rsid w:val="009A56B2"/>
    <w:rsid w:val="009A58CA"/>
    <w:rsid w:val="009B13D6"/>
    <w:rsid w:val="009B231B"/>
    <w:rsid w:val="009B382B"/>
    <w:rsid w:val="009B40E0"/>
    <w:rsid w:val="009B53EF"/>
    <w:rsid w:val="009B690D"/>
    <w:rsid w:val="009C1A4B"/>
    <w:rsid w:val="009C21F1"/>
    <w:rsid w:val="009C244A"/>
    <w:rsid w:val="009C442C"/>
    <w:rsid w:val="009C5F33"/>
    <w:rsid w:val="009C6DCB"/>
    <w:rsid w:val="009C7DEA"/>
    <w:rsid w:val="009D1CC3"/>
    <w:rsid w:val="009D20C7"/>
    <w:rsid w:val="009D3BD7"/>
    <w:rsid w:val="009D5E24"/>
    <w:rsid w:val="009E0274"/>
    <w:rsid w:val="009E183F"/>
    <w:rsid w:val="009E304F"/>
    <w:rsid w:val="009E3353"/>
    <w:rsid w:val="009E4BC1"/>
    <w:rsid w:val="009E6C1D"/>
    <w:rsid w:val="009E72F0"/>
    <w:rsid w:val="009F0605"/>
    <w:rsid w:val="009F12A7"/>
    <w:rsid w:val="009F2191"/>
    <w:rsid w:val="009F3B21"/>
    <w:rsid w:val="009F7001"/>
    <w:rsid w:val="009F772F"/>
    <w:rsid w:val="00A00045"/>
    <w:rsid w:val="00A0153C"/>
    <w:rsid w:val="00A03C0C"/>
    <w:rsid w:val="00A044A8"/>
    <w:rsid w:val="00A05163"/>
    <w:rsid w:val="00A06980"/>
    <w:rsid w:val="00A06BEE"/>
    <w:rsid w:val="00A06EC6"/>
    <w:rsid w:val="00A1080D"/>
    <w:rsid w:val="00A11FD5"/>
    <w:rsid w:val="00A121AE"/>
    <w:rsid w:val="00A123AB"/>
    <w:rsid w:val="00A124F8"/>
    <w:rsid w:val="00A13183"/>
    <w:rsid w:val="00A13691"/>
    <w:rsid w:val="00A14796"/>
    <w:rsid w:val="00A15B1A"/>
    <w:rsid w:val="00A169D6"/>
    <w:rsid w:val="00A200B1"/>
    <w:rsid w:val="00A24B1B"/>
    <w:rsid w:val="00A25479"/>
    <w:rsid w:val="00A25B10"/>
    <w:rsid w:val="00A2739A"/>
    <w:rsid w:val="00A27953"/>
    <w:rsid w:val="00A30884"/>
    <w:rsid w:val="00A3195D"/>
    <w:rsid w:val="00A33375"/>
    <w:rsid w:val="00A334AE"/>
    <w:rsid w:val="00A36B23"/>
    <w:rsid w:val="00A37EC7"/>
    <w:rsid w:val="00A40BFE"/>
    <w:rsid w:val="00A413B0"/>
    <w:rsid w:val="00A45761"/>
    <w:rsid w:val="00A47C4B"/>
    <w:rsid w:val="00A52334"/>
    <w:rsid w:val="00A52C3C"/>
    <w:rsid w:val="00A555C5"/>
    <w:rsid w:val="00A556EA"/>
    <w:rsid w:val="00A5582B"/>
    <w:rsid w:val="00A56373"/>
    <w:rsid w:val="00A5664B"/>
    <w:rsid w:val="00A56A89"/>
    <w:rsid w:val="00A5747F"/>
    <w:rsid w:val="00A57A54"/>
    <w:rsid w:val="00A6685A"/>
    <w:rsid w:val="00A7059F"/>
    <w:rsid w:val="00A73811"/>
    <w:rsid w:val="00A75936"/>
    <w:rsid w:val="00A845AE"/>
    <w:rsid w:val="00A849DF"/>
    <w:rsid w:val="00A85829"/>
    <w:rsid w:val="00A94964"/>
    <w:rsid w:val="00A95E77"/>
    <w:rsid w:val="00A97183"/>
    <w:rsid w:val="00A97563"/>
    <w:rsid w:val="00A97CE0"/>
    <w:rsid w:val="00AA2A3E"/>
    <w:rsid w:val="00AA3579"/>
    <w:rsid w:val="00AA5266"/>
    <w:rsid w:val="00AA56B1"/>
    <w:rsid w:val="00AA59D5"/>
    <w:rsid w:val="00AA5AC0"/>
    <w:rsid w:val="00AA6BE1"/>
    <w:rsid w:val="00AA7750"/>
    <w:rsid w:val="00AB0F95"/>
    <w:rsid w:val="00AB1325"/>
    <w:rsid w:val="00AB23A9"/>
    <w:rsid w:val="00AB38FF"/>
    <w:rsid w:val="00AB669A"/>
    <w:rsid w:val="00AB7697"/>
    <w:rsid w:val="00AC0226"/>
    <w:rsid w:val="00AC0735"/>
    <w:rsid w:val="00AC392B"/>
    <w:rsid w:val="00AC552B"/>
    <w:rsid w:val="00AC7286"/>
    <w:rsid w:val="00AD15B4"/>
    <w:rsid w:val="00AD188F"/>
    <w:rsid w:val="00AD1F7E"/>
    <w:rsid w:val="00AD263A"/>
    <w:rsid w:val="00AD4CB4"/>
    <w:rsid w:val="00AE4447"/>
    <w:rsid w:val="00AE48EA"/>
    <w:rsid w:val="00AE6B6C"/>
    <w:rsid w:val="00AF164C"/>
    <w:rsid w:val="00AF197F"/>
    <w:rsid w:val="00AF2225"/>
    <w:rsid w:val="00AF2C1C"/>
    <w:rsid w:val="00AF2C6F"/>
    <w:rsid w:val="00AF6551"/>
    <w:rsid w:val="00AF7F58"/>
    <w:rsid w:val="00B008E0"/>
    <w:rsid w:val="00B01F09"/>
    <w:rsid w:val="00B02919"/>
    <w:rsid w:val="00B0461F"/>
    <w:rsid w:val="00B0501C"/>
    <w:rsid w:val="00B07111"/>
    <w:rsid w:val="00B07F9E"/>
    <w:rsid w:val="00B1177B"/>
    <w:rsid w:val="00B11EC2"/>
    <w:rsid w:val="00B12FB9"/>
    <w:rsid w:val="00B13DB3"/>
    <w:rsid w:val="00B14CC7"/>
    <w:rsid w:val="00B16C98"/>
    <w:rsid w:val="00B179E7"/>
    <w:rsid w:val="00B17BD1"/>
    <w:rsid w:val="00B22210"/>
    <w:rsid w:val="00B22273"/>
    <w:rsid w:val="00B22FEB"/>
    <w:rsid w:val="00B248E9"/>
    <w:rsid w:val="00B24DF3"/>
    <w:rsid w:val="00B25B65"/>
    <w:rsid w:val="00B2734C"/>
    <w:rsid w:val="00B30DC8"/>
    <w:rsid w:val="00B3117F"/>
    <w:rsid w:val="00B32EE4"/>
    <w:rsid w:val="00B32FFD"/>
    <w:rsid w:val="00B365AD"/>
    <w:rsid w:val="00B369DB"/>
    <w:rsid w:val="00B37A54"/>
    <w:rsid w:val="00B40DC2"/>
    <w:rsid w:val="00B411C9"/>
    <w:rsid w:val="00B41E7A"/>
    <w:rsid w:val="00B424B3"/>
    <w:rsid w:val="00B452B4"/>
    <w:rsid w:val="00B45A86"/>
    <w:rsid w:val="00B476ED"/>
    <w:rsid w:val="00B510E7"/>
    <w:rsid w:val="00B51792"/>
    <w:rsid w:val="00B51CC2"/>
    <w:rsid w:val="00B51FC9"/>
    <w:rsid w:val="00B52019"/>
    <w:rsid w:val="00B5553B"/>
    <w:rsid w:val="00B55F19"/>
    <w:rsid w:val="00B565C6"/>
    <w:rsid w:val="00B5676F"/>
    <w:rsid w:val="00B60C0C"/>
    <w:rsid w:val="00B61830"/>
    <w:rsid w:val="00B63928"/>
    <w:rsid w:val="00B65401"/>
    <w:rsid w:val="00B65870"/>
    <w:rsid w:val="00B67862"/>
    <w:rsid w:val="00B70539"/>
    <w:rsid w:val="00B76B26"/>
    <w:rsid w:val="00B76E94"/>
    <w:rsid w:val="00B77DE8"/>
    <w:rsid w:val="00B80CFE"/>
    <w:rsid w:val="00B82789"/>
    <w:rsid w:val="00B847EC"/>
    <w:rsid w:val="00B8524F"/>
    <w:rsid w:val="00B9092C"/>
    <w:rsid w:val="00B916CD"/>
    <w:rsid w:val="00B92A79"/>
    <w:rsid w:val="00B9483D"/>
    <w:rsid w:val="00B96ED3"/>
    <w:rsid w:val="00B9789C"/>
    <w:rsid w:val="00BA1176"/>
    <w:rsid w:val="00BA182A"/>
    <w:rsid w:val="00BA45AC"/>
    <w:rsid w:val="00BA7EB1"/>
    <w:rsid w:val="00BB07E3"/>
    <w:rsid w:val="00BB246F"/>
    <w:rsid w:val="00BB2850"/>
    <w:rsid w:val="00BB2C29"/>
    <w:rsid w:val="00BB5835"/>
    <w:rsid w:val="00BC0761"/>
    <w:rsid w:val="00BC109A"/>
    <w:rsid w:val="00BC19D5"/>
    <w:rsid w:val="00BC2087"/>
    <w:rsid w:val="00BC2D1A"/>
    <w:rsid w:val="00BC2F04"/>
    <w:rsid w:val="00BC6761"/>
    <w:rsid w:val="00BC71E5"/>
    <w:rsid w:val="00BC7A68"/>
    <w:rsid w:val="00BD0AA0"/>
    <w:rsid w:val="00BD160D"/>
    <w:rsid w:val="00BD1973"/>
    <w:rsid w:val="00BD2228"/>
    <w:rsid w:val="00BD284C"/>
    <w:rsid w:val="00BD4F62"/>
    <w:rsid w:val="00BD56A2"/>
    <w:rsid w:val="00BD5D69"/>
    <w:rsid w:val="00BE1151"/>
    <w:rsid w:val="00BE13E4"/>
    <w:rsid w:val="00BE2EC7"/>
    <w:rsid w:val="00BE3316"/>
    <w:rsid w:val="00BE406F"/>
    <w:rsid w:val="00BE4E26"/>
    <w:rsid w:val="00BE56E7"/>
    <w:rsid w:val="00BE5D56"/>
    <w:rsid w:val="00BE6D87"/>
    <w:rsid w:val="00BE6DB9"/>
    <w:rsid w:val="00BE6EDF"/>
    <w:rsid w:val="00BE7F72"/>
    <w:rsid w:val="00BF2C49"/>
    <w:rsid w:val="00BF4F8B"/>
    <w:rsid w:val="00BF6F48"/>
    <w:rsid w:val="00BF7CC0"/>
    <w:rsid w:val="00BF7CC9"/>
    <w:rsid w:val="00C004E9"/>
    <w:rsid w:val="00C011F9"/>
    <w:rsid w:val="00C032B2"/>
    <w:rsid w:val="00C03EF9"/>
    <w:rsid w:val="00C04559"/>
    <w:rsid w:val="00C046B8"/>
    <w:rsid w:val="00C04821"/>
    <w:rsid w:val="00C051B6"/>
    <w:rsid w:val="00C13628"/>
    <w:rsid w:val="00C13B0F"/>
    <w:rsid w:val="00C14BB6"/>
    <w:rsid w:val="00C15D94"/>
    <w:rsid w:val="00C2370B"/>
    <w:rsid w:val="00C23F54"/>
    <w:rsid w:val="00C249CC"/>
    <w:rsid w:val="00C250AC"/>
    <w:rsid w:val="00C26956"/>
    <w:rsid w:val="00C2721E"/>
    <w:rsid w:val="00C27FC5"/>
    <w:rsid w:val="00C33DCF"/>
    <w:rsid w:val="00C354B6"/>
    <w:rsid w:val="00C36141"/>
    <w:rsid w:val="00C413F0"/>
    <w:rsid w:val="00C418B3"/>
    <w:rsid w:val="00C427E1"/>
    <w:rsid w:val="00C42CFB"/>
    <w:rsid w:val="00C45374"/>
    <w:rsid w:val="00C45391"/>
    <w:rsid w:val="00C456F8"/>
    <w:rsid w:val="00C462C5"/>
    <w:rsid w:val="00C46A44"/>
    <w:rsid w:val="00C53947"/>
    <w:rsid w:val="00C54029"/>
    <w:rsid w:val="00C54530"/>
    <w:rsid w:val="00C54910"/>
    <w:rsid w:val="00C55C06"/>
    <w:rsid w:val="00C5645F"/>
    <w:rsid w:val="00C636CC"/>
    <w:rsid w:val="00C66220"/>
    <w:rsid w:val="00C7032B"/>
    <w:rsid w:val="00C705E0"/>
    <w:rsid w:val="00C71B3B"/>
    <w:rsid w:val="00C72BB6"/>
    <w:rsid w:val="00C73247"/>
    <w:rsid w:val="00C74925"/>
    <w:rsid w:val="00C7671E"/>
    <w:rsid w:val="00C76CF2"/>
    <w:rsid w:val="00C77006"/>
    <w:rsid w:val="00C77338"/>
    <w:rsid w:val="00C77759"/>
    <w:rsid w:val="00C7789E"/>
    <w:rsid w:val="00C77CE9"/>
    <w:rsid w:val="00C81190"/>
    <w:rsid w:val="00C812BB"/>
    <w:rsid w:val="00C81C30"/>
    <w:rsid w:val="00C824BA"/>
    <w:rsid w:val="00C82635"/>
    <w:rsid w:val="00C846CA"/>
    <w:rsid w:val="00C863D5"/>
    <w:rsid w:val="00C91A04"/>
    <w:rsid w:val="00C94033"/>
    <w:rsid w:val="00C96B73"/>
    <w:rsid w:val="00C97742"/>
    <w:rsid w:val="00CA147D"/>
    <w:rsid w:val="00CA14B1"/>
    <w:rsid w:val="00CA3CA3"/>
    <w:rsid w:val="00CA481D"/>
    <w:rsid w:val="00CA6B8E"/>
    <w:rsid w:val="00CA6EA8"/>
    <w:rsid w:val="00CA77B1"/>
    <w:rsid w:val="00CB061B"/>
    <w:rsid w:val="00CB061C"/>
    <w:rsid w:val="00CB21A5"/>
    <w:rsid w:val="00CB224C"/>
    <w:rsid w:val="00CB244A"/>
    <w:rsid w:val="00CB2658"/>
    <w:rsid w:val="00CB2F0B"/>
    <w:rsid w:val="00CB336D"/>
    <w:rsid w:val="00CB4975"/>
    <w:rsid w:val="00CB4B73"/>
    <w:rsid w:val="00CB4F04"/>
    <w:rsid w:val="00CB65FC"/>
    <w:rsid w:val="00CB66DA"/>
    <w:rsid w:val="00CC16C1"/>
    <w:rsid w:val="00CC21BC"/>
    <w:rsid w:val="00CC3BDC"/>
    <w:rsid w:val="00CC7F4D"/>
    <w:rsid w:val="00CD31D3"/>
    <w:rsid w:val="00CD3EED"/>
    <w:rsid w:val="00CD4251"/>
    <w:rsid w:val="00CD4853"/>
    <w:rsid w:val="00CD4B80"/>
    <w:rsid w:val="00CD5059"/>
    <w:rsid w:val="00CD52CB"/>
    <w:rsid w:val="00CD53F2"/>
    <w:rsid w:val="00CD5F3F"/>
    <w:rsid w:val="00CE333F"/>
    <w:rsid w:val="00CE4D65"/>
    <w:rsid w:val="00CE6975"/>
    <w:rsid w:val="00CE6A75"/>
    <w:rsid w:val="00CF01BB"/>
    <w:rsid w:val="00CF22D0"/>
    <w:rsid w:val="00CF25B3"/>
    <w:rsid w:val="00CF28FB"/>
    <w:rsid w:val="00CF2A2B"/>
    <w:rsid w:val="00CF60C5"/>
    <w:rsid w:val="00CF662D"/>
    <w:rsid w:val="00CF6842"/>
    <w:rsid w:val="00D00602"/>
    <w:rsid w:val="00D02535"/>
    <w:rsid w:val="00D030D4"/>
    <w:rsid w:val="00D042DB"/>
    <w:rsid w:val="00D04DAC"/>
    <w:rsid w:val="00D0588E"/>
    <w:rsid w:val="00D05FD4"/>
    <w:rsid w:val="00D104C6"/>
    <w:rsid w:val="00D11F62"/>
    <w:rsid w:val="00D14AF8"/>
    <w:rsid w:val="00D14CD7"/>
    <w:rsid w:val="00D15585"/>
    <w:rsid w:val="00D21E91"/>
    <w:rsid w:val="00D234F6"/>
    <w:rsid w:val="00D300D5"/>
    <w:rsid w:val="00D3151D"/>
    <w:rsid w:val="00D3206B"/>
    <w:rsid w:val="00D32333"/>
    <w:rsid w:val="00D33CBB"/>
    <w:rsid w:val="00D366B3"/>
    <w:rsid w:val="00D3711D"/>
    <w:rsid w:val="00D37D1A"/>
    <w:rsid w:val="00D41110"/>
    <w:rsid w:val="00D411A4"/>
    <w:rsid w:val="00D41740"/>
    <w:rsid w:val="00D42267"/>
    <w:rsid w:val="00D43F67"/>
    <w:rsid w:val="00D445BE"/>
    <w:rsid w:val="00D44939"/>
    <w:rsid w:val="00D449D4"/>
    <w:rsid w:val="00D44ACA"/>
    <w:rsid w:val="00D46245"/>
    <w:rsid w:val="00D4666B"/>
    <w:rsid w:val="00D52AD1"/>
    <w:rsid w:val="00D5502E"/>
    <w:rsid w:val="00D55376"/>
    <w:rsid w:val="00D559B8"/>
    <w:rsid w:val="00D600CA"/>
    <w:rsid w:val="00D60749"/>
    <w:rsid w:val="00D60F23"/>
    <w:rsid w:val="00D6152E"/>
    <w:rsid w:val="00D620A5"/>
    <w:rsid w:val="00D651C3"/>
    <w:rsid w:val="00D66C07"/>
    <w:rsid w:val="00D67436"/>
    <w:rsid w:val="00D7320D"/>
    <w:rsid w:val="00D77C82"/>
    <w:rsid w:val="00D801E4"/>
    <w:rsid w:val="00D81060"/>
    <w:rsid w:val="00D82C7E"/>
    <w:rsid w:val="00D8317C"/>
    <w:rsid w:val="00D83B9C"/>
    <w:rsid w:val="00D86951"/>
    <w:rsid w:val="00D87A40"/>
    <w:rsid w:val="00D920FE"/>
    <w:rsid w:val="00D92C6F"/>
    <w:rsid w:val="00D9359F"/>
    <w:rsid w:val="00D9394C"/>
    <w:rsid w:val="00D94BA6"/>
    <w:rsid w:val="00D9531B"/>
    <w:rsid w:val="00D96ED9"/>
    <w:rsid w:val="00D97495"/>
    <w:rsid w:val="00D975AB"/>
    <w:rsid w:val="00DA0AB9"/>
    <w:rsid w:val="00DA25D7"/>
    <w:rsid w:val="00DA2918"/>
    <w:rsid w:val="00DA3564"/>
    <w:rsid w:val="00DA39A2"/>
    <w:rsid w:val="00DA4D59"/>
    <w:rsid w:val="00DA5E14"/>
    <w:rsid w:val="00DA6194"/>
    <w:rsid w:val="00DB5132"/>
    <w:rsid w:val="00DB5946"/>
    <w:rsid w:val="00DB791B"/>
    <w:rsid w:val="00DC21B2"/>
    <w:rsid w:val="00DC2AF8"/>
    <w:rsid w:val="00DC2B2C"/>
    <w:rsid w:val="00DC4C6E"/>
    <w:rsid w:val="00DC54A5"/>
    <w:rsid w:val="00DC552B"/>
    <w:rsid w:val="00DC62EC"/>
    <w:rsid w:val="00DC761B"/>
    <w:rsid w:val="00DD26E6"/>
    <w:rsid w:val="00DD2D22"/>
    <w:rsid w:val="00DD619A"/>
    <w:rsid w:val="00DE0A0D"/>
    <w:rsid w:val="00DE0DCF"/>
    <w:rsid w:val="00DE17E1"/>
    <w:rsid w:val="00DE4B5F"/>
    <w:rsid w:val="00DE5F0A"/>
    <w:rsid w:val="00DE68A3"/>
    <w:rsid w:val="00DE73E7"/>
    <w:rsid w:val="00DF09FE"/>
    <w:rsid w:val="00DF3C20"/>
    <w:rsid w:val="00DF5387"/>
    <w:rsid w:val="00DF6162"/>
    <w:rsid w:val="00DF6D86"/>
    <w:rsid w:val="00DF7716"/>
    <w:rsid w:val="00E00D3C"/>
    <w:rsid w:val="00E031B9"/>
    <w:rsid w:val="00E034BA"/>
    <w:rsid w:val="00E05165"/>
    <w:rsid w:val="00E051FC"/>
    <w:rsid w:val="00E05FB2"/>
    <w:rsid w:val="00E0769E"/>
    <w:rsid w:val="00E12026"/>
    <w:rsid w:val="00E12888"/>
    <w:rsid w:val="00E13250"/>
    <w:rsid w:val="00E14035"/>
    <w:rsid w:val="00E16AE1"/>
    <w:rsid w:val="00E16BEF"/>
    <w:rsid w:val="00E21313"/>
    <w:rsid w:val="00E21CDF"/>
    <w:rsid w:val="00E2211B"/>
    <w:rsid w:val="00E227C9"/>
    <w:rsid w:val="00E22E75"/>
    <w:rsid w:val="00E22FF2"/>
    <w:rsid w:val="00E23C23"/>
    <w:rsid w:val="00E24558"/>
    <w:rsid w:val="00E247E9"/>
    <w:rsid w:val="00E25D71"/>
    <w:rsid w:val="00E26968"/>
    <w:rsid w:val="00E26DE1"/>
    <w:rsid w:val="00E27571"/>
    <w:rsid w:val="00E30478"/>
    <w:rsid w:val="00E30677"/>
    <w:rsid w:val="00E30A0E"/>
    <w:rsid w:val="00E32136"/>
    <w:rsid w:val="00E337E1"/>
    <w:rsid w:val="00E33B48"/>
    <w:rsid w:val="00E35F1A"/>
    <w:rsid w:val="00E360E3"/>
    <w:rsid w:val="00E37473"/>
    <w:rsid w:val="00E37518"/>
    <w:rsid w:val="00E405F9"/>
    <w:rsid w:val="00E41B53"/>
    <w:rsid w:val="00E41C0A"/>
    <w:rsid w:val="00E43170"/>
    <w:rsid w:val="00E4470D"/>
    <w:rsid w:val="00E4488B"/>
    <w:rsid w:val="00E466AD"/>
    <w:rsid w:val="00E46D23"/>
    <w:rsid w:val="00E47D36"/>
    <w:rsid w:val="00E50EF1"/>
    <w:rsid w:val="00E511BF"/>
    <w:rsid w:val="00E51EFA"/>
    <w:rsid w:val="00E52146"/>
    <w:rsid w:val="00E547B2"/>
    <w:rsid w:val="00E547ED"/>
    <w:rsid w:val="00E54AC3"/>
    <w:rsid w:val="00E54DDF"/>
    <w:rsid w:val="00E55A53"/>
    <w:rsid w:val="00E5652B"/>
    <w:rsid w:val="00E577D7"/>
    <w:rsid w:val="00E60101"/>
    <w:rsid w:val="00E61905"/>
    <w:rsid w:val="00E61919"/>
    <w:rsid w:val="00E625E4"/>
    <w:rsid w:val="00E62E81"/>
    <w:rsid w:val="00E66AC2"/>
    <w:rsid w:val="00E67096"/>
    <w:rsid w:val="00E6721B"/>
    <w:rsid w:val="00E71B96"/>
    <w:rsid w:val="00E72660"/>
    <w:rsid w:val="00E7280F"/>
    <w:rsid w:val="00E73030"/>
    <w:rsid w:val="00E7330C"/>
    <w:rsid w:val="00E74C95"/>
    <w:rsid w:val="00E75B40"/>
    <w:rsid w:val="00E7677A"/>
    <w:rsid w:val="00E776F7"/>
    <w:rsid w:val="00E82000"/>
    <w:rsid w:val="00E8307B"/>
    <w:rsid w:val="00E833EC"/>
    <w:rsid w:val="00E83457"/>
    <w:rsid w:val="00E835BB"/>
    <w:rsid w:val="00E83926"/>
    <w:rsid w:val="00E846FB"/>
    <w:rsid w:val="00E84945"/>
    <w:rsid w:val="00E8496A"/>
    <w:rsid w:val="00E86D5E"/>
    <w:rsid w:val="00E87B34"/>
    <w:rsid w:val="00E90F2C"/>
    <w:rsid w:val="00E912DD"/>
    <w:rsid w:val="00E91A7A"/>
    <w:rsid w:val="00E9345E"/>
    <w:rsid w:val="00E9347C"/>
    <w:rsid w:val="00E94A62"/>
    <w:rsid w:val="00E94F67"/>
    <w:rsid w:val="00E95077"/>
    <w:rsid w:val="00E96A9D"/>
    <w:rsid w:val="00E96C8D"/>
    <w:rsid w:val="00EA0237"/>
    <w:rsid w:val="00EA0E7D"/>
    <w:rsid w:val="00EA2050"/>
    <w:rsid w:val="00EA2A6E"/>
    <w:rsid w:val="00EA333E"/>
    <w:rsid w:val="00EA4026"/>
    <w:rsid w:val="00EA45CF"/>
    <w:rsid w:val="00EA607A"/>
    <w:rsid w:val="00EA6916"/>
    <w:rsid w:val="00EB0501"/>
    <w:rsid w:val="00EB0C32"/>
    <w:rsid w:val="00EB3144"/>
    <w:rsid w:val="00EB34F1"/>
    <w:rsid w:val="00EB3E02"/>
    <w:rsid w:val="00EB5BE8"/>
    <w:rsid w:val="00EB606F"/>
    <w:rsid w:val="00EB6E4E"/>
    <w:rsid w:val="00EB7C28"/>
    <w:rsid w:val="00EC121B"/>
    <w:rsid w:val="00EC1983"/>
    <w:rsid w:val="00EC1DE8"/>
    <w:rsid w:val="00EC4F81"/>
    <w:rsid w:val="00EC60FB"/>
    <w:rsid w:val="00EC69FF"/>
    <w:rsid w:val="00ED0162"/>
    <w:rsid w:val="00ED042C"/>
    <w:rsid w:val="00ED15F7"/>
    <w:rsid w:val="00ED1E65"/>
    <w:rsid w:val="00ED36AD"/>
    <w:rsid w:val="00ED71A5"/>
    <w:rsid w:val="00ED7B2A"/>
    <w:rsid w:val="00EE0E65"/>
    <w:rsid w:val="00EE1F3A"/>
    <w:rsid w:val="00EE5AB2"/>
    <w:rsid w:val="00EE5E54"/>
    <w:rsid w:val="00EE5F1D"/>
    <w:rsid w:val="00EE6BEA"/>
    <w:rsid w:val="00EE6C19"/>
    <w:rsid w:val="00EE6DC6"/>
    <w:rsid w:val="00EE7C85"/>
    <w:rsid w:val="00EF0884"/>
    <w:rsid w:val="00EF0FBA"/>
    <w:rsid w:val="00EF3DBC"/>
    <w:rsid w:val="00EF3EA1"/>
    <w:rsid w:val="00EF5B74"/>
    <w:rsid w:val="00EF5DED"/>
    <w:rsid w:val="00F01FB1"/>
    <w:rsid w:val="00F03C1E"/>
    <w:rsid w:val="00F07415"/>
    <w:rsid w:val="00F0774B"/>
    <w:rsid w:val="00F10217"/>
    <w:rsid w:val="00F1029D"/>
    <w:rsid w:val="00F1233C"/>
    <w:rsid w:val="00F1251D"/>
    <w:rsid w:val="00F131CF"/>
    <w:rsid w:val="00F14FD3"/>
    <w:rsid w:val="00F163F8"/>
    <w:rsid w:val="00F17790"/>
    <w:rsid w:val="00F21B17"/>
    <w:rsid w:val="00F25325"/>
    <w:rsid w:val="00F25AEC"/>
    <w:rsid w:val="00F2677A"/>
    <w:rsid w:val="00F26D2B"/>
    <w:rsid w:val="00F27DA0"/>
    <w:rsid w:val="00F304C3"/>
    <w:rsid w:val="00F357DF"/>
    <w:rsid w:val="00F365C8"/>
    <w:rsid w:val="00F36C05"/>
    <w:rsid w:val="00F4134E"/>
    <w:rsid w:val="00F42283"/>
    <w:rsid w:val="00F42501"/>
    <w:rsid w:val="00F437EB"/>
    <w:rsid w:val="00F43CF6"/>
    <w:rsid w:val="00F45F5C"/>
    <w:rsid w:val="00F47133"/>
    <w:rsid w:val="00F511A1"/>
    <w:rsid w:val="00F53D85"/>
    <w:rsid w:val="00F54B7D"/>
    <w:rsid w:val="00F54DD2"/>
    <w:rsid w:val="00F5618C"/>
    <w:rsid w:val="00F56575"/>
    <w:rsid w:val="00F5679C"/>
    <w:rsid w:val="00F56997"/>
    <w:rsid w:val="00F56B63"/>
    <w:rsid w:val="00F6316F"/>
    <w:rsid w:val="00F67CC6"/>
    <w:rsid w:val="00F71473"/>
    <w:rsid w:val="00F73B91"/>
    <w:rsid w:val="00F74F0F"/>
    <w:rsid w:val="00F75906"/>
    <w:rsid w:val="00F77BE6"/>
    <w:rsid w:val="00F77BEA"/>
    <w:rsid w:val="00F8023B"/>
    <w:rsid w:val="00F811BB"/>
    <w:rsid w:val="00F81795"/>
    <w:rsid w:val="00F81A59"/>
    <w:rsid w:val="00F82220"/>
    <w:rsid w:val="00F82D14"/>
    <w:rsid w:val="00F84B15"/>
    <w:rsid w:val="00F9130F"/>
    <w:rsid w:val="00F923DE"/>
    <w:rsid w:val="00F92582"/>
    <w:rsid w:val="00F92CE4"/>
    <w:rsid w:val="00F92E4C"/>
    <w:rsid w:val="00F95326"/>
    <w:rsid w:val="00F968D8"/>
    <w:rsid w:val="00F96AD1"/>
    <w:rsid w:val="00F97144"/>
    <w:rsid w:val="00F97319"/>
    <w:rsid w:val="00FA02EB"/>
    <w:rsid w:val="00FA04E7"/>
    <w:rsid w:val="00FA403A"/>
    <w:rsid w:val="00FA5F2B"/>
    <w:rsid w:val="00FB1652"/>
    <w:rsid w:val="00FB353B"/>
    <w:rsid w:val="00FB3E59"/>
    <w:rsid w:val="00FB3EC2"/>
    <w:rsid w:val="00FB42B2"/>
    <w:rsid w:val="00FB6490"/>
    <w:rsid w:val="00FC212A"/>
    <w:rsid w:val="00FC3A38"/>
    <w:rsid w:val="00FC518C"/>
    <w:rsid w:val="00FC5462"/>
    <w:rsid w:val="00FC7001"/>
    <w:rsid w:val="00FD0E02"/>
    <w:rsid w:val="00FD51A1"/>
    <w:rsid w:val="00FD65A9"/>
    <w:rsid w:val="00FE012C"/>
    <w:rsid w:val="00FE021F"/>
    <w:rsid w:val="00FE0E92"/>
    <w:rsid w:val="00FE1465"/>
    <w:rsid w:val="00FE32F1"/>
    <w:rsid w:val="00FE3F03"/>
    <w:rsid w:val="00FE521C"/>
    <w:rsid w:val="00FE5D6C"/>
    <w:rsid w:val="00FE70B5"/>
    <w:rsid w:val="00FE7717"/>
    <w:rsid w:val="00FF05A0"/>
    <w:rsid w:val="00FF0A54"/>
    <w:rsid w:val="00FF1F2E"/>
    <w:rsid w:val="00FF2FBB"/>
    <w:rsid w:val="00FF4330"/>
    <w:rsid w:val="00FF4CB7"/>
    <w:rsid w:val="00FF5822"/>
    <w:rsid w:val="00FF6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90D6C3"/>
  <w15:chartTrackingRefBased/>
  <w15:docId w15:val="{9118F6E4-AAAB-4E18-8091-8698E69D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5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eNormal">
    <w:name w:val="TreNormal"/>
    <w:basedOn w:val="Normal"/>
    <w:rPr>
      <w:rFonts w:ascii="Trebuchet MS" w:hAnsi="Trebuchet MS" w:cs="Arial"/>
    </w:rPr>
  </w:style>
  <w:style w:type="paragraph" w:styleId="Header">
    <w:name w:val="header"/>
    <w:basedOn w:val="Normal"/>
    <w:rsid w:val="00AD263A"/>
    <w:pPr>
      <w:tabs>
        <w:tab w:val="center" w:pos="4320"/>
        <w:tab w:val="right" w:pos="8640"/>
      </w:tabs>
    </w:pPr>
  </w:style>
  <w:style w:type="paragraph" w:styleId="Footer">
    <w:name w:val="footer"/>
    <w:basedOn w:val="Normal"/>
    <w:rsid w:val="00AD263A"/>
    <w:pPr>
      <w:tabs>
        <w:tab w:val="center" w:pos="4320"/>
        <w:tab w:val="right" w:pos="8640"/>
      </w:tabs>
    </w:pPr>
  </w:style>
  <w:style w:type="character" w:styleId="PageNumber">
    <w:name w:val="page number"/>
    <w:basedOn w:val="DefaultParagraphFont"/>
    <w:rsid w:val="00AD263A"/>
  </w:style>
  <w:style w:type="paragraph" w:styleId="BalloonText">
    <w:name w:val="Balloon Text"/>
    <w:basedOn w:val="Normal"/>
    <w:semiHidden/>
    <w:rsid w:val="004220FC"/>
    <w:rPr>
      <w:rFonts w:ascii="Tahoma" w:hAnsi="Tahoma" w:cs="Tahoma"/>
      <w:sz w:val="16"/>
      <w:szCs w:val="16"/>
    </w:rPr>
  </w:style>
  <w:style w:type="paragraph" w:customStyle="1" w:styleId="AddressDetails">
    <w:name w:val="Address Details"/>
    <w:basedOn w:val="BodyText"/>
    <w:rsid w:val="00E66AC2"/>
    <w:pPr>
      <w:spacing w:after="0" w:line="180" w:lineRule="exact"/>
    </w:pPr>
    <w:rPr>
      <w:rFonts w:ascii="Arial" w:hAnsi="Arial"/>
      <w:sz w:val="14"/>
    </w:rPr>
  </w:style>
  <w:style w:type="paragraph" w:styleId="BodyText">
    <w:name w:val="Body Text"/>
    <w:basedOn w:val="Normal"/>
    <w:rsid w:val="00E66AC2"/>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4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ongam\AppData\Roaming\Microsoft\Templates\TTY_1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TTY_118.dot</Template>
  <TotalTime>0</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Salonga, Melissa</dc:creator>
  <cp:keywords/>
  <cp:lastModifiedBy>Salonga, Melissa</cp:lastModifiedBy>
  <cp:revision>2</cp:revision>
  <cp:lastPrinted>2008-08-22T21:16:00Z</cp:lastPrinted>
  <dcterms:created xsi:type="dcterms:W3CDTF">2021-06-18T18:56:00Z</dcterms:created>
  <dcterms:modified xsi:type="dcterms:W3CDTF">2021-06-18T18:56:00Z</dcterms:modified>
</cp:coreProperties>
</file>